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C2F34" w14:textId="042DF102" w:rsidR="00DE0288" w:rsidRPr="00BF77F7" w:rsidRDefault="00FE5480" w:rsidP="00DE0288">
      <w:pPr>
        <w:pStyle w:val="Heading1"/>
        <w:ind w:left="-397" w:right="-397"/>
        <w:rPr>
          <w:rFonts w:ascii="Arial" w:hAnsi="Arial" w:cs="Arial"/>
        </w:rPr>
      </w:pPr>
      <w:r w:rsidRPr="00BF77F7">
        <w:rPr>
          <w:rFonts w:ascii="Arial" w:hAnsi="Arial" w:cs="Arial"/>
          <w:noProof/>
        </w:rPr>
        <w:drawing>
          <wp:inline distT="0" distB="0" distL="0" distR="0" wp14:anchorId="43AA1C65" wp14:editId="71838748">
            <wp:extent cx="7534275" cy="10658475"/>
            <wp:effectExtent l="0" t="0" r="0" b="0"/>
            <wp:docPr id="1" name="Picture 1" descr="8289 - DBS Word Doc Letterhead FA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289 - DBS Word Doc Letterhead FA_CMY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1065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BC2D2" w14:textId="77777777" w:rsidR="00DE0288" w:rsidRPr="00BF77F7" w:rsidRDefault="00DE0288" w:rsidP="00FE5480">
      <w:pPr>
        <w:tabs>
          <w:tab w:val="left" w:pos="8087"/>
        </w:tabs>
        <w:ind w:left="709" w:firstLine="11"/>
        <w:rPr>
          <w:rFonts w:ascii="Arial" w:hAnsi="Arial" w:cs="Arial"/>
          <w:sz w:val="20"/>
          <w:szCs w:val="20"/>
          <w:lang w:eastAsia="en-US"/>
        </w:rPr>
      </w:pPr>
    </w:p>
    <w:p w14:paraId="25AAC2F0" w14:textId="77777777" w:rsidR="004772B5" w:rsidRPr="00BF77F7" w:rsidRDefault="004772B5" w:rsidP="004772B5">
      <w:pPr>
        <w:spacing w:before="100" w:beforeAutospacing="1" w:after="100" w:afterAutospacing="1" w:line="240" w:lineRule="auto"/>
        <w:rPr>
          <w:rFonts w:ascii="Arial" w:hAnsi="Arial" w:cs="Arial"/>
          <w:b/>
          <w:bCs/>
          <w:kern w:val="36"/>
          <w:sz w:val="40"/>
          <w:szCs w:val="40"/>
        </w:rPr>
      </w:pPr>
      <w:r w:rsidRPr="00BF77F7">
        <w:rPr>
          <w:rFonts w:ascii="Arial" w:hAnsi="Arial" w:cs="Arial"/>
          <w:b/>
          <w:bCs/>
          <w:kern w:val="36"/>
          <w:sz w:val="40"/>
          <w:szCs w:val="40"/>
        </w:rPr>
        <w:t>Core Java</w:t>
      </w:r>
    </w:p>
    <w:p w14:paraId="19D1E31C" w14:textId="2A55F219" w:rsidR="004772B5" w:rsidRPr="00BF77F7" w:rsidRDefault="004772B5" w:rsidP="004772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4026E68" w14:textId="77777777" w:rsidR="004772B5" w:rsidRPr="00BF77F7" w:rsidRDefault="004772B5" w:rsidP="004772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F77F7">
        <w:rPr>
          <w:rFonts w:ascii="Arial" w:hAnsi="Arial" w:cs="Arial"/>
          <w:b/>
          <w:bCs/>
          <w:sz w:val="20"/>
          <w:szCs w:val="20"/>
        </w:rPr>
        <w:t>Java Platform Overview</w:t>
      </w:r>
    </w:p>
    <w:p w14:paraId="0C525F54" w14:textId="77777777" w:rsidR="004772B5" w:rsidRPr="00BF77F7" w:rsidRDefault="004772B5" w:rsidP="004772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Defining how the Java language achieves platform independence</w:t>
      </w:r>
    </w:p>
    <w:p w14:paraId="4F1FE14C" w14:textId="77777777" w:rsidR="004772B5" w:rsidRPr="00BF77F7" w:rsidRDefault="004772B5" w:rsidP="004772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Differentiating between the Java ME, Java SE, and Java EE Platforms</w:t>
      </w:r>
    </w:p>
    <w:p w14:paraId="1512FAE7" w14:textId="77777777" w:rsidR="004772B5" w:rsidRPr="00BF77F7" w:rsidRDefault="004772B5" w:rsidP="004772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Evaluating Java libraries, middle-ware, and database options</w:t>
      </w:r>
    </w:p>
    <w:p w14:paraId="14301EAD" w14:textId="77777777" w:rsidR="004772B5" w:rsidRPr="00BF77F7" w:rsidRDefault="004772B5" w:rsidP="004772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Defining how the Java language continues to evolve</w:t>
      </w:r>
    </w:p>
    <w:p w14:paraId="15159384" w14:textId="77777777" w:rsidR="004772B5" w:rsidRPr="00BF77F7" w:rsidRDefault="004772B5" w:rsidP="004772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7C8D90F" w14:textId="77777777" w:rsidR="004772B5" w:rsidRPr="00BF77F7" w:rsidRDefault="004772B5" w:rsidP="004772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F77F7">
        <w:rPr>
          <w:rFonts w:ascii="Arial" w:hAnsi="Arial" w:cs="Arial"/>
          <w:b/>
          <w:bCs/>
          <w:sz w:val="20"/>
          <w:szCs w:val="20"/>
        </w:rPr>
        <w:t>Java Syntax and Class Review</w:t>
      </w:r>
    </w:p>
    <w:p w14:paraId="6F3C17CC" w14:textId="77777777" w:rsidR="004772B5" w:rsidRPr="00BF77F7" w:rsidRDefault="004772B5" w:rsidP="004772B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Creating simple Java classes</w:t>
      </w:r>
    </w:p>
    <w:p w14:paraId="6F69D6FB" w14:textId="77777777" w:rsidR="004772B5" w:rsidRPr="00706566" w:rsidRDefault="004772B5" w:rsidP="004772B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sz w:val="20"/>
          <w:szCs w:val="20"/>
        </w:rPr>
      </w:pPr>
      <w:r w:rsidRPr="00706566">
        <w:rPr>
          <w:rFonts w:ascii="Arial" w:hAnsi="Arial" w:cs="Arial"/>
          <w:strike/>
          <w:sz w:val="20"/>
          <w:szCs w:val="20"/>
        </w:rPr>
        <w:t>Creating primitive variables</w:t>
      </w:r>
    </w:p>
    <w:p w14:paraId="4A694E59" w14:textId="77777777" w:rsidR="004772B5" w:rsidRPr="00706566" w:rsidRDefault="004772B5" w:rsidP="004772B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sz w:val="20"/>
          <w:szCs w:val="20"/>
        </w:rPr>
      </w:pPr>
      <w:r w:rsidRPr="00706566">
        <w:rPr>
          <w:rFonts w:ascii="Arial" w:hAnsi="Arial" w:cs="Arial"/>
          <w:strike/>
          <w:sz w:val="20"/>
          <w:szCs w:val="20"/>
        </w:rPr>
        <w:t>Using operators</w:t>
      </w:r>
    </w:p>
    <w:p w14:paraId="44EF8D37" w14:textId="77777777" w:rsidR="004772B5" w:rsidRPr="00706566" w:rsidRDefault="004772B5" w:rsidP="004772B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sz w:val="20"/>
          <w:szCs w:val="20"/>
        </w:rPr>
      </w:pPr>
      <w:r w:rsidRPr="00706566">
        <w:rPr>
          <w:rFonts w:ascii="Arial" w:hAnsi="Arial" w:cs="Arial"/>
          <w:strike/>
          <w:sz w:val="20"/>
          <w:szCs w:val="20"/>
        </w:rPr>
        <w:t>Creating and manipulate strings</w:t>
      </w:r>
    </w:p>
    <w:p w14:paraId="35094B80" w14:textId="77777777" w:rsidR="004772B5" w:rsidRPr="00706566" w:rsidRDefault="004772B5" w:rsidP="004772B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sz w:val="20"/>
          <w:szCs w:val="20"/>
        </w:rPr>
      </w:pPr>
      <w:r w:rsidRPr="00706566">
        <w:rPr>
          <w:rFonts w:ascii="Arial" w:hAnsi="Arial" w:cs="Arial"/>
          <w:strike/>
          <w:sz w:val="20"/>
          <w:szCs w:val="20"/>
        </w:rPr>
        <w:t>Using if-else and switch statements</w:t>
      </w:r>
    </w:p>
    <w:p w14:paraId="40A24325" w14:textId="77777777" w:rsidR="004772B5" w:rsidRPr="00706566" w:rsidRDefault="004772B5" w:rsidP="004772B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sz w:val="20"/>
          <w:szCs w:val="20"/>
        </w:rPr>
      </w:pPr>
      <w:r w:rsidRPr="00706566">
        <w:rPr>
          <w:rFonts w:ascii="Arial" w:hAnsi="Arial" w:cs="Arial"/>
          <w:strike/>
          <w:sz w:val="20"/>
          <w:szCs w:val="20"/>
        </w:rPr>
        <w:t xml:space="preserve">Iterating with loops: </w:t>
      </w:r>
      <w:proofErr w:type="spellStart"/>
      <w:proofErr w:type="gramStart"/>
      <w:r w:rsidRPr="00706566">
        <w:rPr>
          <w:rFonts w:ascii="Arial" w:hAnsi="Arial" w:cs="Arial"/>
          <w:strike/>
          <w:sz w:val="20"/>
          <w:szCs w:val="20"/>
        </w:rPr>
        <w:t>while,do</w:t>
      </w:r>
      <w:proofErr w:type="gramEnd"/>
      <w:r w:rsidRPr="00706566">
        <w:rPr>
          <w:rFonts w:ascii="Arial" w:hAnsi="Arial" w:cs="Arial"/>
          <w:strike/>
          <w:sz w:val="20"/>
          <w:szCs w:val="20"/>
        </w:rPr>
        <w:t>-while,for,enhanced</w:t>
      </w:r>
      <w:proofErr w:type="spellEnd"/>
      <w:r w:rsidRPr="00706566">
        <w:rPr>
          <w:rFonts w:ascii="Arial" w:hAnsi="Arial" w:cs="Arial"/>
          <w:strike/>
          <w:sz w:val="20"/>
          <w:szCs w:val="20"/>
        </w:rPr>
        <w:t xml:space="preserve"> for</w:t>
      </w:r>
    </w:p>
    <w:p w14:paraId="2BF6AD85" w14:textId="77777777" w:rsidR="004772B5" w:rsidRPr="00706566" w:rsidRDefault="004772B5" w:rsidP="004772B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sz w:val="20"/>
          <w:szCs w:val="20"/>
        </w:rPr>
      </w:pPr>
      <w:r w:rsidRPr="00706566">
        <w:rPr>
          <w:rFonts w:ascii="Arial" w:hAnsi="Arial" w:cs="Arial"/>
          <w:strike/>
          <w:sz w:val="20"/>
          <w:szCs w:val="20"/>
        </w:rPr>
        <w:t>Creating arrays</w:t>
      </w:r>
    </w:p>
    <w:p w14:paraId="316BA14E" w14:textId="77777777" w:rsidR="004772B5" w:rsidRPr="00BF77F7" w:rsidRDefault="004772B5" w:rsidP="004772B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Using Java fields, constructors, and methods</w:t>
      </w:r>
    </w:p>
    <w:p w14:paraId="09180CF3" w14:textId="77777777" w:rsidR="004772B5" w:rsidRPr="00BF77F7" w:rsidRDefault="004772B5" w:rsidP="004772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AB5710F" w14:textId="77777777" w:rsidR="004772B5" w:rsidRPr="00BF77F7" w:rsidRDefault="004772B5" w:rsidP="004772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F77F7">
        <w:rPr>
          <w:rFonts w:ascii="Arial" w:hAnsi="Arial" w:cs="Arial"/>
          <w:b/>
          <w:bCs/>
          <w:sz w:val="20"/>
          <w:szCs w:val="20"/>
        </w:rPr>
        <w:t xml:space="preserve">Encapsulation and </w:t>
      </w:r>
      <w:proofErr w:type="spellStart"/>
      <w:r w:rsidRPr="00BF77F7">
        <w:rPr>
          <w:rFonts w:ascii="Arial" w:hAnsi="Arial" w:cs="Arial"/>
          <w:b/>
          <w:bCs/>
          <w:sz w:val="20"/>
          <w:szCs w:val="20"/>
        </w:rPr>
        <w:t>Subclassing</w:t>
      </w:r>
      <w:proofErr w:type="spellEnd"/>
    </w:p>
    <w:p w14:paraId="1DBF41CA" w14:textId="77777777" w:rsidR="004772B5" w:rsidRPr="00BF77F7" w:rsidRDefault="004772B5" w:rsidP="004772B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Using encapsulation in Java class design</w:t>
      </w:r>
    </w:p>
    <w:p w14:paraId="4D4BA73E" w14:textId="77777777" w:rsidR="004772B5" w:rsidRPr="00BF77F7" w:rsidRDefault="004772B5" w:rsidP="004772B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Modeling business problems using Java classes</w:t>
      </w:r>
    </w:p>
    <w:p w14:paraId="6A5BCC96" w14:textId="77777777" w:rsidR="004772B5" w:rsidRPr="00BF77F7" w:rsidRDefault="004772B5" w:rsidP="004772B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Making classes immutable</w:t>
      </w:r>
    </w:p>
    <w:p w14:paraId="5EC4993E" w14:textId="77777777" w:rsidR="004772B5" w:rsidRPr="00BF77F7" w:rsidRDefault="004772B5" w:rsidP="004772B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Creating and use Java subclasses</w:t>
      </w:r>
    </w:p>
    <w:p w14:paraId="3737B7F1" w14:textId="77777777" w:rsidR="004772B5" w:rsidRPr="00BF77F7" w:rsidRDefault="004772B5" w:rsidP="004772B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Overloading methods</w:t>
      </w:r>
    </w:p>
    <w:p w14:paraId="6F9858E9" w14:textId="77777777" w:rsidR="004772B5" w:rsidRPr="00BF77F7" w:rsidRDefault="004772B5" w:rsidP="004772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297E3F9" w14:textId="77777777" w:rsidR="004772B5" w:rsidRPr="00BF77F7" w:rsidRDefault="004772B5" w:rsidP="004772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F77F7">
        <w:rPr>
          <w:rFonts w:ascii="Arial" w:hAnsi="Arial" w:cs="Arial"/>
          <w:b/>
          <w:bCs/>
          <w:sz w:val="20"/>
          <w:szCs w:val="20"/>
        </w:rPr>
        <w:t>Overriding Methods, Polymorphism, and Static Classes</w:t>
      </w:r>
    </w:p>
    <w:p w14:paraId="58118EB6" w14:textId="77777777" w:rsidR="004772B5" w:rsidRPr="00BF77F7" w:rsidRDefault="004772B5" w:rsidP="004772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Using access levels: private, protected, default, and public.</w:t>
      </w:r>
    </w:p>
    <w:p w14:paraId="349CD25B" w14:textId="77777777" w:rsidR="004772B5" w:rsidRPr="00BF77F7" w:rsidRDefault="004772B5" w:rsidP="004772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Overriding methods</w:t>
      </w:r>
    </w:p>
    <w:p w14:paraId="7F3EB8A8" w14:textId="77777777" w:rsidR="004772B5" w:rsidRPr="00706566" w:rsidRDefault="004772B5" w:rsidP="004772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sz w:val="20"/>
          <w:szCs w:val="20"/>
        </w:rPr>
      </w:pPr>
      <w:r w:rsidRPr="00706566">
        <w:rPr>
          <w:rFonts w:ascii="Arial" w:hAnsi="Arial" w:cs="Arial"/>
          <w:strike/>
          <w:sz w:val="20"/>
          <w:szCs w:val="20"/>
        </w:rPr>
        <w:t>Using virtual method invocation</w:t>
      </w:r>
    </w:p>
    <w:p w14:paraId="243F0FCD" w14:textId="77777777" w:rsidR="004772B5" w:rsidRPr="00BF77F7" w:rsidRDefault="004772B5" w:rsidP="004772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 xml:space="preserve">Using </w:t>
      </w:r>
      <w:proofErr w:type="spellStart"/>
      <w:r w:rsidRPr="00BF77F7">
        <w:rPr>
          <w:rFonts w:ascii="Arial" w:hAnsi="Arial" w:cs="Arial"/>
          <w:sz w:val="20"/>
          <w:szCs w:val="20"/>
        </w:rPr>
        <w:t>varargs</w:t>
      </w:r>
      <w:proofErr w:type="spellEnd"/>
      <w:r w:rsidRPr="00BF77F7">
        <w:rPr>
          <w:rFonts w:ascii="Arial" w:hAnsi="Arial" w:cs="Arial"/>
          <w:sz w:val="20"/>
          <w:szCs w:val="20"/>
        </w:rPr>
        <w:t xml:space="preserve"> to specify variable arguments</w:t>
      </w:r>
    </w:p>
    <w:p w14:paraId="224DEE3C" w14:textId="77777777" w:rsidR="004772B5" w:rsidRPr="00BF77F7" w:rsidRDefault="004772B5" w:rsidP="004772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 xml:space="preserve">Using the </w:t>
      </w:r>
      <w:proofErr w:type="spellStart"/>
      <w:r w:rsidRPr="00BF77F7">
        <w:rPr>
          <w:rFonts w:ascii="Arial" w:hAnsi="Arial" w:cs="Arial"/>
          <w:sz w:val="20"/>
          <w:szCs w:val="20"/>
        </w:rPr>
        <w:t>instanceof</w:t>
      </w:r>
      <w:proofErr w:type="spellEnd"/>
      <w:r w:rsidRPr="00BF77F7">
        <w:rPr>
          <w:rFonts w:ascii="Arial" w:hAnsi="Arial" w:cs="Arial"/>
          <w:sz w:val="20"/>
          <w:szCs w:val="20"/>
        </w:rPr>
        <w:t xml:space="preserve"> operator to compare object types</w:t>
      </w:r>
    </w:p>
    <w:p w14:paraId="22B94792" w14:textId="77777777" w:rsidR="004772B5" w:rsidRPr="00BF77F7" w:rsidRDefault="004772B5" w:rsidP="004772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Using upward and downward casts</w:t>
      </w:r>
    </w:p>
    <w:p w14:paraId="38FB625D" w14:textId="77777777" w:rsidR="004772B5" w:rsidRPr="00BF77F7" w:rsidRDefault="004772B5" w:rsidP="004772B5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Modeling business problems by using the static keyword</w:t>
      </w:r>
    </w:p>
    <w:p w14:paraId="1EF957B7" w14:textId="77777777" w:rsidR="004772B5" w:rsidRPr="00BF77F7" w:rsidRDefault="004772B5" w:rsidP="004772B5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Implementing the singleton design pattern</w:t>
      </w:r>
    </w:p>
    <w:p w14:paraId="5EA6B75C" w14:textId="77777777" w:rsidR="004772B5" w:rsidRPr="00BF77F7" w:rsidRDefault="004772B5" w:rsidP="004772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F77F7">
        <w:rPr>
          <w:rFonts w:ascii="Arial" w:hAnsi="Arial" w:cs="Arial"/>
          <w:b/>
          <w:bCs/>
          <w:sz w:val="20"/>
          <w:szCs w:val="20"/>
        </w:rPr>
        <w:t>Abstract and Nested Classes</w:t>
      </w:r>
    </w:p>
    <w:p w14:paraId="3CD520E2" w14:textId="77777777" w:rsidR="004772B5" w:rsidRPr="00BF77F7" w:rsidRDefault="004772B5" w:rsidP="004772B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Designing general-purpose base classes by using abstract classes</w:t>
      </w:r>
    </w:p>
    <w:p w14:paraId="575B5D7C" w14:textId="77777777" w:rsidR="004772B5" w:rsidRPr="00BF77F7" w:rsidRDefault="004772B5" w:rsidP="004772B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Constructing abstract Java classes and subclasses</w:t>
      </w:r>
    </w:p>
    <w:p w14:paraId="671E40A7" w14:textId="77777777" w:rsidR="004772B5" w:rsidRPr="00BF77F7" w:rsidRDefault="004772B5" w:rsidP="004772B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Applying final keyword in Java</w:t>
      </w:r>
    </w:p>
    <w:p w14:paraId="0EA32202" w14:textId="77777777" w:rsidR="004772B5" w:rsidRPr="00BF77F7" w:rsidRDefault="004772B5" w:rsidP="004772B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Distinguish between top-level and nested classes</w:t>
      </w:r>
    </w:p>
    <w:p w14:paraId="235C6A50" w14:textId="77777777" w:rsidR="004772B5" w:rsidRPr="00BF77F7" w:rsidRDefault="004772B5" w:rsidP="004772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B6752C2" w14:textId="77777777" w:rsidR="004772B5" w:rsidRPr="00BF77F7" w:rsidRDefault="004772B5" w:rsidP="004772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F77F7">
        <w:rPr>
          <w:rFonts w:ascii="Arial" w:hAnsi="Arial" w:cs="Arial"/>
          <w:b/>
          <w:bCs/>
          <w:sz w:val="20"/>
          <w:szCs w:val="20"/>
        </w:rPr>
        <w:t>Interfaces and Lambda Expressions</w:t>
      </w:r>
    </w:p>
    <w:p w14:paraId="35DEB232" w14:textId="77777777" w:rsidR="004772B5" w:rsidRPr="00BF77F7" w:rsidRDefault="004772B5" w:rsidP="004772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Defining a Java interface</w:t>
      </w:r>
    </w:p>
    <w:p w14:paraId="3B66FA36" w14:textId="77777777" w:rsidR="004772B5" w:rsidRPr="00BF77F7" w:rsidRDefault="004772B5" w:rsidP="004772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Choosing between interface inheritance and class inheritance</w:t>
      </w:r>
    </w:p>
    <w:p w14:paraId="7899BF7B" w14:textId="77777777" w:rsidR="004772B5" w:rsidRPr="00BF77F7" w:rsidRDefault="004772B5" w:rsidP="004772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Extending an interface</w:t>
      </w:r>
    </w:p>
    <w:p w14:paraId="3D53D808" w14:textId="77777777" w:rsidR="004772B5" w:rsidRPr="00BF77F7" w:rsidRDefault="004772B5" w:rsidP="004772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lastRenderedPageBreak/>
        <w:t>Defaulting methods</w:t>
      </w:r>
    </w:p>
    <w:p w14:paraId="5493789B" w14:textId="77777777" w:rsidR="004772B5" w:rsidRPr="00706566" w:rsidRDefault="004772B5" w:rsidP="004772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sz w:val="20"/>
          <w:szCs w:val="20"/>
        </w:rPr>
      </w:pPr>
      <w:r w:rsidRPr="00706566">
        <w:rPr>
          <w:rFonts w:ascii="Arial" w:hAnsi="Arial" w:cs="Arial"/>
          <w:strike/>
          <w:sz w:val="20"/>
          <w:szCs w:val="20"/>
        </w:rPr>
        <w:t>Anonymous inner classes</w:t>
      </w:r>
    </w:p>
    <w:p w14:paraId="3886BA03" w14:textId="77777777" w:rsidR="004772B5" w:rsidRPr="00BF77F7" w:rsidRDefault="004772B5" w:rsidP="004772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Defining a Lambda Expression</w:t>
      </w:r>
    </w:p>
    <w:p w14:paraId="239AC78E" w14:textId="77777777" w:rsidR="004772B5" w:rsidRPr="00BF77F7" w:rsidRDefault="004772B5" w:rsidP="004772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3E64A7D" w14:textId="77777777" w:rsidR="004772B5" w:rsidRPr="00BF77F7" w:rsidRDefault="004772B5" w:rsidP="004772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F77F7">
        <w:rPr>
          <w:rFonts w:ascii="Arial" w:hAnsi="Arial" w:cs="Arial"/>
          <w:b/>
          <w:bCs/>
          <w:sz w:val="20"/>
          <w:szCs w:val="20"/>
        </w:rPr>
        <w:t>Collections and Generics</w:t>
      </w:r>
    </w:p>
    <w:p w14:paraId="34C43DDB" w14:textId="77777777" w:rsidR="004772B5" w:rsidRPr="00BF77F7" w:rsidRDefault="004772B5" w:rsidP="004772B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Creating a custom generic class</w:t>
      </w:r>
    </w:p>
    <w:p w14:paraId="6785C6FC" w14:textId="77777777" w:rsidR="004772B5" w:rsidRPr="00BF77F7" w:rsidRDefault="004772B5" w:rsidP="004772B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Using the type inference diamond to create an object</w:t>
      </w:r>
    </w:p>
    <w:p w14:paraId="122F95E1" w14:textId="77777777" w:rsidR="004772B5" w:rsidRPr="00706566" w:rsidRDefault="004772B5" w:rsidP="004772B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sz w:val="20"/>
          <w:szCs w:val="20"/>
        </w:rPr>
      </w:pPr>
      <w:r w:rsidRPr="00706566">
        <w:rPr>
          <w:rFonts w:ascii="Arial" w:hAnsi="Arial" w:cs="Arial"/>
          <w:strike/>
          <w:sz w:val="20"/>
          <w:szCs w:val="20"/>
        </w:rPr>
        <w:t>Creating a collection by using generics</w:t>
      </w:r>
    </w:p>
    <w:p w14:paraId="46959488" w14:textId="77777777" w:rsidR="004772B5" w:rsidRPr="00706566" w:rsidRDefault="004772B5" w:rsidP="004772B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sz w:val="20"/>
          <w:szCs w:val="20"/>
        </w:rPr>
      </w:pPr>
      <w:r w:rsidRPr="00706566">
        <w:rPr>
          <w:rFonts w:ascii="Arial" w:hAnsi="Arial" w:cs="Arial"/>
          <w:strike/>
          <w:sz w:val="20"/>
          <w:szCs w:val="20"/>
        </w:rPr>
        <w:t xml:space="preserve">Implementing an </w:t>
      </w:r>
      <w:proofErr w:type="spellStart"/>
      <w:r w:rsidRPr="00706566">
        <w:rPr>
          <w:rFonts w:ascii="Arial" w:hAnsi="Arial" w:cs="Arial"/>
          <w:strike/>
          <w:sz w:val="20"/>
          <w:szCs w:val="20"/>
        </w:rPr>
        <w:t>ArrayList</w:t>
      </w:r>
      <w:proofErr w:type="spellEnd"/>
    </w:p>
    <w:p w14:paraId="736FFD4B" w14:textId="77777777" w:rsidR="004772B5" w:rsidRPr="00706566" w:rsidRDefault="004772B5" w:rsidP="004772B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sz w:val="20"/>
          <w:szCs w:val="20"/>
        </w:rPr>
      </w:pPr>
      <w:r w:rsidRPr="00706566">
        <w:rPr>
          <w:rFonts w:ascii="Arial" w:hAnsi="Arial" w:cs="Arial"/>
          <w:strike/>
          <w:sz w:val="20"/>
          <w:szCs w:val="20"/>
        </w:rPr>
        <w:t xml:space="preserve">Implementing a </w:t>
      </w:r>
      <w:proofErr w:type="spellStart"/>
      <w:r w:rsidRPr="00706566">
        <w:rPr>
          <w:rFonts w:ascii="Arial" w:hAnsi="Arial" w:cs="Arial"/>
          <w:strike/>
          <w:sz w:val="20"/>
          <w:szCs w:val="20"/>
        </w:rPr>
        <w:t>TreeSet</w:t>
      </w:r>
      <w:proofErr w:type="spellEnd"/>
    </w:p>
    <w:p w14:paraId="15F34A90" w14:textId="77777777" w:rsidR="004772B5" w:rsidRPr="00706566" w:rsidRDefault="004772B5" w:rsidP="004772B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sz w:val="20"/>
          <w:szCs w:val="20"/>
        </w:rPr>
      </w:pPr>
      <w:r w:rsidRPr="00706566">
        <w:rPr>
          <w:rFonts w:ascii="Arial" w:hAnsi="Arial" w:cs="Arial"/>
          <w:strike/>
          <w:sz w:val="20"/>
          <w:szCs w:val="20"/>
        </w:rPr>
        <w:t>Implementing a HashMap</w:t>
      </w:r>
    </w:p>
    <w:p w14:paraId="31802A8A" w14:textId="77777777" w:rsidR="004772B5" w:rsidRPr="00706566" w:rsidRDefault="004772B5" w:rsidP="004772B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sz w:val="20"/>
          <w:szCs w:val="20"/>
        </w:rPr>
      </w:pPr>
      <w:r w:rsidRPr="00706566">
        <w:rPr>
          <w:rFonts w:ascii="Arial" w:hAnsi="Arial" w:cs="Arial"/>
          <w:strike/>
          <w:sz w:val="20"/>
          <w:szCs w:val="20"/>
        </w:rPr>
        <w:t>Implementing a Deque</w:t>
      </w:r>
    </w:p>
    <w:p w14:paraId="1CECBAC4" w14:textId="77777777" w:rsidR="004772B5" w:rsidRPr="00706566" w:rsidRDefault="004772B5" w:rsidP="004772B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sz w:val="20"/>
          <w:szCs w:val="20"/>
        </w:rPr>
      </w:pPr>
      <w:r w:rsidRPr="00706566">
        <w:rPr>
          <w:rFonts w:ascii="Arial" w:hAnsi="Arial" w:cs="Arial"/>
          <w:strike/>
          <w:sz w:val="20"/>
          <w:szCs w:val="20"/>
        </w:rPr>
        <w:t>Ordering collections</w:t>
      </w:r>
    </w:p>
    <w:p w14:paraId="40C5A162" w14:textId="77777777" w:rsidR="004772B5" w:rsidRPr="00BF77F7" w:rsidRDefault="004772B5" w:rsidP="004772B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8CCFE92" w14:textId="77777777" w:rsidR="004772B5" w:rsidRPr="00BF77F7" w:rsidRDefault="004772B5" w:rsidP="004772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F77F7">
        <w:rPr>
          <w:rFonts w:ascii="Arial" w:hAnsi="Arial" w:cs="Arial"/>
          <w:b/>
          <w:bCs/>
          <w:sz w:val="20"/>
          <w:szCs w:val="20"/>
        </w:rPr>
        <w:t>Collections Streams, and Filters</w:t>
      </w:r>
    </w:p>
    <w:p w14:paraId="6B4F1C4D" w14:textId="77777777" w:rsidR="004772B5" w:rsidRPr="00BF77F7" w:rsidRDefault="004772B5" w:rsidP="004772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Describing the Builder pattern</w:t>
      </w:r>
    </w:p>
    <w:p w14:paraId="54FD9A27" w14:textId="77777777" w:rsidR="004772B5" w:rsidRPr="00BF77F7" w:rsidRDefault="004772B5" w:rsidP="004772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Iterating through a collection using lambda syntax</w:t>
      </w:r>
    </w:p>
    <w:p w14:paraId="200F9E77" w14:textId="77777777" w:rsidR="004772B5" w:rsidRPr="00BF77F7" w:rsidRDefault="004772B5" w:rsidP="004772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Describing the Stream interface</w:t>
      </w:r>
    </w:p>
    <w:p w14:paraId="123EFBF9" w14:textId="77777777" w:rsidR="004772B5" w:rsidRPr="00BF77F7" w:rsidRDefault="004772B5" w:rsidP="004772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Filtering a collection using lambda expressions</w:t>
      </w:r>
    </w:p>
    <w:p w14:paraId="1555308A" w14:textId="0599AB13" w:rsidR="004772B5" w:rsidRPr="00BF77F7" w:rsidRDefault="004772B5" w:rsidP="004772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Calling an existing method using a method reference</w:t>
      </w:r>
    </w:p>
    <w:p w14:paraId="0033D0A4" w14:textId="77777777" w:rsidR="004772B5" w:rsidRPr="00BF77F7" w:rsidRDefault="004772B5" w:rsidP="004772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Chaining multiple methods together</w:t>
      </w:r>
    </w:p>
    <w:p w14:paraId="5ED7C106" w14:textId="77777777" w:rsidR="004772B5" w:rsidRPr="00BF77F7" w:rsidRDefault="004772B5" w:rsidP="004772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Defining pipelines in terms of lambdas and collections</w:t>
      </w:r>
    </w:p>
    <w:p w14:paraId="1614EBC9" w14:textId="77777777" w:rsidR="004772B5" w:rsidRPr="00BF77F7" w:rsidRDefault="004772B5" w:rsidP="004772B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BA62F66" w14:textId="77777777" w:rsidR="004772B5" w:rsidRPr="00BF77F7" w:rsidRDefault="004772B5" w:rsidP="004772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F77F7">
        <w:rPr>
          <w:rFonts w:ascii="Arial" w:hAnsi="Arial" w:cs="Arial"/>
          <w:b/>
          <w:bCs/>
          <w:sz w:val="20"/>
          <w:szCs w:val="20"/>
        </w:rPr>
        <w:t>Lambda Built-in Functional Interfaces</w:t>
      </w:r>
    </w:p>
    <w:p w14:paraId="71752A6D" w14:textId="77777777" w:rsidR="004772B5" w:rsidRPr="00706566" w:rsidRDefault="004772B5" w:rsidP="004772B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sz w:val="20"/>
          <w:szCs w:val="20"/>
        </w:rPr>
      </w:pPr>
      <w:r w:rsidRPr="00706566">
        <w:rPr>
          <w:rFonts w:ascii="Arial" w:hAnsi="Arial" w:cs="Arial"/>
          <w:strike/>
          <w:sz w:val="20"/>
          <w:szCs w:val="20"/>
        </w:rPr>
        <w:t xml:space="preserve">Listing the built-in interfaces included in </w:t>
      </w:r>
      <w:proofErr w:type="spellStart"/>
      <w:proofErr w:type="gramStart"/>
      <w:r w:rsidRPr="00706566">
        <w:rPr>
          <w:rFonts w:ascii="Arial" w:hAnsi="Arial" w:cs="Arial"/>
          <w:strike/>
          <w:sz w:val="20"/>
          <w:szCs w:val="20"/>
        </w:rPr>
        <w:t>java.util</w:t>
      </w:r>
      <w:proofErr w:type="gramEnd"/>
      <w:r w:rsidRPr="00706566">
        <w:rPr>
          <w:rFonts w:ascii="Arial" w:hAnsi="Arial" w:cs="Arial"/>
          <w:strike/>
          <w:sz w:val="20"/>
          <w:szCs w:val="20"/>
        </w:rPr>
        <w:t>.function</w:t>
      </w:r>
      <w:proofErr w:type="spellEnd"/>
    </w:p>
    <w:p w14:paraId="36E997A7" w14:textId="77777777" w:rsidR="004772B5" w:rsidRPr="00BF77F7" w:rsidRDefault="004772B5" w:rsidP="004772B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Core interfaces - Predicate, Consumer, Function, Supplier</w:t>
      </w:r>
    </w:p>
    <w:p w14:paraId="3A6BA57B" w14:textId="77777777" w:rsidR="004772B5" w:rsidRPr="00BF77F7" w:rsidRDefault="004772B5" w:rsidP="004772B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Using primitive versions of base interfaces</w:t>
      </w:r>
    </w:p>
    <w:p w14:paraId="4EB821EB" w14:textId="77777777" w:rsidR="004772B5" w:rsidRPr="00BF77F7" w:rsidRDefault="004772B5" w:rsidP="004772B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Using binary versions of base interfaces</w:t>
      </w:r>
    </w:p>
    <w:p w14:paraId="08FA2418" w14:textId="77777777" w:rsidR="004772B5" w:rsidRPr="00BF77F7" w:rsidRDefault="004772B5" w:rsidP="004772B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F475986" w14:textId="77777777" w:rsidR="004772B5" w:rsidRPr="00BF77F7" w:rsidRDefault="004772B5" w:rsidP="004772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F77F7">
        <w:rPr>
          <w:rFonts w:ascii="Arial" w:hAnsi="Arial" w:cs="Arial"/>
          <w:b/>
          <w:bCs/>
          <w:sz w:val="20"/>
          <w:szCs w:val="20"/>
        </w:rPr>
        <w:t>Lambda Operations</w:t>
      </w:r>
    </w:p>
    <w:p w14:paraId="6F425B58" w14:textId="77777777" w:rsidR="004772B5" w:rsidRPr="00BF77F7" w:rsidRDefault="004772B5" w:rsidP="004772B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Extracting data from an object using map</w:t>
      </w:r>
    </w:p>
    <w:p w14:paraId="5FB72DF0" w14:textId="77777777" w:rsidR="004772B5" w:rsidRPr="00BF77F7" w:rsidRDefault="004772B5" w:rsidP="004772B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Describing the types of stream operations</w:t>
      </w:r>
    </w:p>
    <w:p w14:paraId="116A2A7B" w14:textId="77777777" w:rsidR="004772B5" w:rsidRPr="00BF77F7" w:rsidRDefault="004772B5" w:rsidP="004772B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Describing the Optional class</w:t>
      </w:r>
    </w:p>
    <w:p w14:paraId="30EC5F71" w14:textId="77777777" w:rsidR="004772B5" w:rsidRPr="00BF77F7" w:rsidRDefault="004772B5" w:rsidP="004772B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Describing lazy processing</w:t>
      </w:r>
    </w:p>
    <w:p w14:paraId="771632B6" w14:textId="77777777" w:rsidR="004772B5" w:rsidRPr="00BF77F7" w:rsidRDefault="004772B5" w:rsidP="004772B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Sorting a stream</w:t>
      </w:r>
    </w:p>
    <w:p w14:paraId="29A466F5" w14:textId="77777777" w:rsidR="004772B5" w:rsidRPr="00BF77F7" w:rsidRDefault="004772B5" w:rsidP="004772B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Saving results to a collection using the collect method</w:t>
      </w:r>
    </w:p>
    <w:p w14:paraId="230E7BC7" w14:textId="77777777" w:rsidR="004772B5" w:rsidRPr="00BF77F7" w:rsidRDefault="004772B5" w:rsidP="004772B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Grouping and partition data using the Collectors class</w:t>
      </w:r>
    </w:p>
    <w:p w14:paraId="7DAF52A9" w14:textId="77777777" w:rsidR="004772B5" w:rsidRPr="00BF77F7" w:rsidRDefault="004772B5" w:rsidP="004772B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0327A3" w14:textId="77777777" w:rsidR="004772B5" w:rsidRPr="00BF77F7" w:rsidRDefault="004772B5" w:rsidP="004772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F77F7">
        <w:rPr>
          <w:rFonts w:ascii="Arial" w:hAnsi="Arial" w:cs="Arial"/>
          <w:b/>
          <w:bCs/>
          <w:sz w:val="20"/>
          <w:szCs w:val="20"/>
        </w:rPr>
        <w:t>Exceptions and Assertions</w:t>
      </w:r>
    </w:p>
    <w:p w14:paraId="761476FF" w14:textId="77777777" w:rsidR="004772B5" w:rsidRPr="00BF77F7" w:rsidRDefault="004772B5" w:rsidP="004772B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Defining the purpose of Java exceptions</w:t>
      </w:r>
    </w:p>
    <w:p w14:paraId="0A260C3A" w14:textId="77777777" w:rsidR="004772B5" w:rsidRPr="00BF77F7" w:rsidRDefault="004772B5" w:rsidP="004772B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Using the try and throw statements</w:t>
      </w:r>
    </w:p>
    <w:p w14:paraId="70AFBCA6" w14:textId="77777777" w:rsidR="004772B5" w:rsidRPr="00BF77F7" w:rsidRDefault="004772B5" w:rsidP="004772B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Using the catch, multi-catch, and finally clauses</w:t>
      </w:r>
    </w:p>
    <w:p w14:paraId="20E51342" w14:textId="77777777" w:rsidR="004772B5" w:rsidRPr="00BF77F7" w:rsidRDefault="004772B5" w:rsidP="004772B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BF77F7">
        <w:rPr>
          <w:rFonts w:ascii="Arial" w:hAnsi="Arial" w:cs="Arial"/>
          <w:sz w:val="20"/>
          <w:szCs w:val="20"/>
        </w:rPr>
        <w:t>Autoclose</w:t>
      </w:r>
      <w:proofErr w:type="spellEnd"/>
      <w:r w:rsidRPr="00BF77F7">
        <w:rPr>
          <w:rFonts w:ascii="Arial" w:hAnsi="Arial" w:cs="Arial"/>
          <w:sz w:val="20"/>
          <w:szCs w:val="20"/>
        </w:rPr>
        <w:t xml:space="preserve"> resources with a try-with-resources statement</w:t>
      </w:r>
    </w:p>
    <w:p w14:paraId="0F2094A2" w14:textId="77777777" w:rsidR="004772B5" w:rsidRPr="00BF77F7" w:rsidRDefault="004772B5" w:rsidP="004772B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Recognizing common exception classes and categories</w:t>
      </w:r>
    </w:p>
    <w:p w14:paraId="6FF2D388" w14:textId="77777777" w:rsidR="004772B5" w:rsidRPr="00BF77F7" w:rsidRDefault="004772B5" w:rsidP="004772B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Creating custom exceptions</w:t>
      </w:r>
    </w:p>
    <w:p w14:paraId="51A9E996" w14:textId="77777777" w:rsidR="004772B5" w:rsidRPr="00BF77F7" w:rsidRDefault="004772B5" w:rsidP="004772B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Testing invariants by using assertions</w:t>
      </w:r>
    </w:p>
    <w:p w14:paraId="7E730FF5" w14:textId="77777777" w:rsidR="004772B5" w:rsidRPr="00BF77F7" w:rsidRDefault="004772B5" w:rsidP="004772B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7C157C8" w14:textId="77777777" w:rsidR="004772B5" w:rsidRPr="00BF77F7" w:rsidRDefault="004772B5" w:rsidP="004772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CA40F35" w14:textId="77777777" w:rsidR="004772B5" w:rsidRPr="00BF77F7" w:rsidRDefault="004772B5" w:rsidP="004772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F381C7F" w14:textId="3F514A81" w:rsidR="004772B5" w:rsidRPr="00BF77F7" w:rsidRDefault="004772B5" w:rsidP="004772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F77F7">
        <w:rPr>
          <w:rFonts w:ascii="Arial" w:hAnsi="Arial" w:cs="Arial"/>
          <w:b/>
          <w:bCs/>
          <w:sz w:val="20"/>
          <w:szCs w:val="20"/>
        </w:rPr>
        <w:lastRenderedPageBreak/>
        <w:t>Java Date/Time API</w:t>
      </w:r>
    </w:p>
    <w:p w14:paraId="46A9FC98" w14:textId="77777777" w:rsidR="004772B5" w:rsidRPr="00706566" w:rsidRDefault="004772B5" w:rsidP="004772B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sz w:val="20"/>
          <w:szCs w:val="20"/>
        </w:rPr>
      </w:pPr>
      <w:r w:rsidRPr="00706566">
        <w:rPr>
          <w:rFonts w:ascii="Arial" w:hAnsi="Arial" w:cs="Arial"/>
          <w:strike/>
          <w:sz w:val="20"/>
          <w:szCs w:val="20"/>
        </w:rPr>
        <w:t>Creating and manage date-based events</w:t>
      </w:r>
    </w:p>
    <w:p w14:paraId="024C1F80" w14:textId="77777777" w:rsidR="004772B5" w:rsidRPr="00706566" w:rsidRDefault="004772B5" w:rsidP="004772B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sz w:val="20"/>
          <w:szCs w:val="20"/>
        </w:rPr>
      </w:pPr>
      <w:r w:rsidRPr="00706566">
        <w:rPr>
          <w:rFonts w:ascii="Arial" w:hAnsi="Arial" w:cs="Arial"/>
          <w:strike/>
          <w:sz w:val="20"/>
          <w:szCs w:val="20"/>
        </w:rPr>
        <w:t>Creating and manage time-based events</w:t>
      </w:r>
    </w:p>
    <w:p w14:paraId="3D612188" w14:textId="77777777" w:rsidR="004772B5" w:rsidRPr="00706566" w:rsidRDefault="004772B5" w:rsidP="004772B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sz w:val="20"/>
          <w:szCs w:val="20"/>
        </w:rPr>
      </w:pPr>
      <w:r w:rsidRPr="00706566">
        <w:rPr>
          <w:rFonts w:ascii="Arial" w:hAnsi="Arial" w:cs="Arial"/>
          <w:strike/>
          <w:sz w:val="20"/>
          <w:szCs w:val="20"/>
        </w:rPr>
        <w:t>Combining date and time into a single object</w:t>
      </w:r>
    </w:p>
    <w:p w14:paraId="52502271" w14:textId="77777777" w:rsidR="004772B5" w:rsidRPr="00706566" w:rsidRDefault="004772B5" w:rsidP="004772B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sz w:val="20"/>
          <w:szCs w:val="20"/>
        </w:rPr>
      </w:pPr>
      <w:r w:rsidRPr="00706566">
        <w:rPr>
          <w:rFonts w:ascii="Arial" w:hAnsi="Arial" w:cs="Arial"/>
          <w:strike/>
          <w:sz w:val="20"/>
          <w:szCs w:val="20"/>
        </w:rPr>
        <w:t>Working with dates and times across time zones</w:t>
      </w:r>
    </w:p>
    <w:p w14:paraId="67463731" w14:textId="77777777" w:rsidR="004772B5" w:rsidRPr="00706566" w:rsidRDefault="004772B5" w:rsidP="004772B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sz w:val="20"/>
          <w:szCs w:val="20"/>
        </w:rPr>
      </w:pPr>
      <w:r w:rsidRPr="00706566">
        <w:rPr>
          <w:rFonts w:ascii="Arial" w:hAnsi="Arial" w:cs="Arial"/>
          <w:strike/>
          <w:sz w:val="20"/>
          <w:szCs w:val="20"/>
        </w:rPr>
        <w:t>Managing changes resulting from daylight savings</w:t>
      </w:r>
    </w:p>
    <w:p w14:paraId="0BC05375" w14:textId="77777777" w:rsidR="004772B5" w:rsidRPr="00706566" w:rsidRDefault="004772B5" w:rsidP="004772B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sz w:val="20"/>
          <w:szCs w:val="20"/>
        </w:rPr>
      </w:pPr>
      <w:r w:rsidRPr="00706566">
        <w:rPr>
          <w:rFonts w:ascii="Arial" w:hAnsi="Arial" w:cs="Arial"/>
          <w:strike/>
          <w:sz w:val="20"/>
          <w:szCs w:val="20"/>
        </w:rPr>
        <w:t>Defining and create timestamps, periods and durations</w:t>
      </w:r>
    </w:p>
    <w:p w14:paraId="6C4E5E42" w14:textId="77777777" w:rsidR="004772B5" w:rsidRPr="00706566" w:rsidRDefault="004772B5" w:rsidP="004772B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sz w:val="20"/>
          <w:szCs w:val="20"/>
        </w:rPr>
      </w:pPr>
      <w:r w:rsidRPr="00706566">
        <w:rPr>
          <w:rFonts w:ascii="Arial" w:hAnsi="Arial" w:cs="Arial"/>
          <w:strike/>
          <w:sz w:val="20"/>
          <w:szCs w:val="20"/>
        </w:rPr>
        <w:t>Applying formatting to local and zoned dates and times</w:t>
      </w:r>
    </w:p>
    <w:p w14:paraId="1582F102" w14:textId="77777777" w:rsidR="004772B5" w:rsidRPr="00BF77F7" w:rsidRDefault="004772B5" w:rsidP="004772B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B6483E9" w14:textId="77777777" w:rsidR="004772B5" w:rsidRPr="00BF77F7" w:rsidRDefault="004772B5" w:rsidP="004772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F77F7">
        <w:rPr>
          <w:rFonts w:ascii="Arial" w:hAnsi="Arial" w:cs="Arial"/>
          <w:b/>
          <w:bCs/>
          <w:sz w:val="20"/>
          <w:szCs w:val="20"/>
        </w:rPr>
        <w:t>I/O Fundamentals</w:t>
      </w:r>
    </w:p>
    <w:p w14:paraId="3A256599" w14:textId="77777777" w:rsidR="004772B5" w:rsidRPr="00BF77F7" w:rsidRDefault="004772B5" w:rsidP="004772B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Describing the basics of input and output in Java</w:t>
      </w:r>
    </w:p>
    <w:p w14:paraId="47B78442" w14:textId="77777777" w:rsidR="004772B5" w:rsidRPr="00BF77F7" w:rsidRDefault="004772B5" w:rsidP="004772B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Read and write data from the console</w:t>
      </w:r>
    </w:p>
    <w:p w14:paraId="6659C479" w14:textId="77777777" w:rsidR="004772B5" w:rsidRPr="00BF77F7" w:rsidRDefault="004772B5" w:rsidP="004772B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Using streams to read and write files</w:t>
      </w:r>
    </w:p>
    <w:p w14:paraId="1CD33066" w14:textId="77777777" w:rsidR="004772B5" w:rsidRPr="00BF77F7" w:rsidRDefault="004772B5" w:rsidP="004772B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Writing and read objects using serialization</w:t>
      </w:r>
    </w:p>
    <w:p w14:paraId="6CF475BF" w14:textId="77777777" w:rsidR="004772B5" w:rsidRPr="00BF77F7" w:rsidRDefault="004772B5" w:rsidP="004772B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955FF2B" w14:textId="77777777" w:rsidR="004772B5" w:rsidRPr="00BF77F7" w:rsidRDefault="004772B5" w:rsidP="004772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F77F7">
        <w:rPr>
          <w:rFonts w:ascii="Arial" w:hAnsi="Arial" w:cs="Arial"/>
          <w:b/>
          <w:bCs/>
          <w:sz w:val="20"/>
          <w:szCs w:val="20"/>
        </w:rPr>
        <w:t>File I/O (NIO.2)</w:t>
      </w:r>
    </w:p>
    <w:p w14:paraId="732B0C47" w14:textId="77777777" w:rsidR="004772B5" w:rsidRPr="00706566" w:rsidRDefault="004772B5" w:rsidP="004772B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sz w:val="20"/>
          <w:szCs w:val="20"/>
        </w:rPr>
      </w:pPr>
      <w:r w:rsidRPr="00706566">
        <w:rPr>
          <w:rFonts w:ascii="Arial" w:hAnsi="Arial" w:cs="Arial"/>
          <w:strike/>
          <w:sz w:val="20"/>
          <w:szCs w:val="20"/>
        </w:rPr>
        <w:t>Using the Path interface to operate on file and directory paths</w:t>
      </w:r>
    </w:p>
    <w:p w14:paraId="55830324" w14:textId="77777777" w:rsidR="004772B5" w:rsidRPr="00706566" w:rsidRDefault="004772B5" w:rsidP="004772B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sz w:val="20"/>
          <w:szCs w:val="20"/>
        </w:rPr>
      </w:pPr>
      <w:r w:rsidRPr="00706566">
        <w:rPr>
          <w:rFonts w:ascii="Arial" w:hAnsi="Arial" w:cs="Arial"/>
          <w:strike/>
          <w:sz w:val="20"/>
          <w:szCs w:val="20"/>
        </w:rPr>
        <w:t>Using the Files class to check, delete, copy, or move a file or directory</w:t>
      </w:r>
    </w:p>
    <w:p w14:paraId="1E1C65F4" w14:textId="77777777" w:rsidR="004772B5" w:rsidRPr="00706566" w:rsidRDefault="004772B5" w:rsidP="004772B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sz w:val="20"/>
          <w:szCs w:val="20"/>
        </w:rPr>
      </w:pPr>
      <w:r w:rsidRPr="00706566">
        <w:rPr>
          <w:rFonts w:ascii="Arial" w:hAnsi="Arial" w:cs="Arial"/>
          <w:strike/>
          <w:sz w:val="20"/>
          <w:szCs w:val="20"/>
        </w:rPr>
        <w:t>Using Stream API with NIO2</w:t>
      </w:r>
    </w:p>
    <w:p w14:paraId="42800E5E" w14:textId="77777777" w:rsidR="004772B5" w:rsidRPr="00BF77F7" w:rsidRDefault="004772B5" w:rsidP="004772B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8614C3A" w14:textId="77777777" w:rsidR="004772B5" w:rsidRPr="00BF77F7" w:rsidRDefault="004772B5" w:rsidP="004772B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7B62E19" w14:textId="77777777" w:rsidR="004772B5" w:rsidRPr="00BF77F7" w:rsidRDefault="004772B5" w:rsidP="004772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F77F7">
        <w:rPr>
          <w:rFonts w:ascii="Arial" w:hAnsi="Arial" w:cs="Arial"/>
          <w:b/>
          <w:bCs/>
          <w:sz w:val="20"/>
          <w:szCs w:val="20"/>
        </w:rPr>
        <w:t>Concurrency</w:t>
      </w:r>
    </w:p>
    <w:p w14:paraId="23137DE7" w14:textId="77777777" w:rsidR="004772B5" w:rsidRPr="00BF77F7" w:rsidRDefault="004772B5" w:rsidP="004772B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Describing operating system task scheduling</w:t>
      </w:r>
    </w:p>
    <w:p w14:paraId="3DD1D478" w14:textId="77777777" w:rsidR="004772B5" w:rsidRPr="00BF77F7" w:rsidRDefault="004772B5" w:rsidP="004772B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Creating worker threads using Runnable and Callable</w:t>
      </w:r>
    </w:p>
    <w:p w14:paraId="35D0D95C" w14:textId="77777777" w:rsidR="004772B5" w:rsidRPr="00BF77F7" w:rsidRDefault="004772B5" w:rsidP="004772B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 xml:space="preserve">Using an </w:t>
      </w:r>
      <w:proofErr w:type="spellStart"/>
      <w:r w:rsidRPr="00BF77F7">
        <w:rPr>
          <w:rFonts w:ascii="Arial" w:hAnsi="Arial" w:cs="Arial"/>
          <w:sz w:val="20"/>
          <w:szCs w:val="20"/>
        </w:rPr>
        <w:t>ExecutorService</w:t>
      </w:r>
      <w:proofErr w:type="spellEnd"/>
      <w:r w:rsidRPr="00BF77F7">
        <w:rPr>
          <w:rFonts w:ascii="Arial" w:hAnsi="Arial" w:cs="Arial"/>
          <w:sz w:val="20"/>
          <w:szCs w:val="20"/>
        </w:rPr>
        <w:t xml:space="preserve"> to concurrently execute tasks</w:t>
      </w:r>
    </w:p>
    <w:p w14:paraId="282F6921" w14:textId="77777777" w:rsidR="004772B5" w:rsidRPr="00BF77F7" w:rsidRDefault="004772B5" w:rsidP="004772B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Identifying potential threading problems</w:t>
      </w:r>
    </w:p>
    <w:p w14:paraId="3DE0CE23" w14:textId="77777777" w:rsidR="004772B5" w:rsidRPr="00BF77F7" w:rsidRDefault="004772B5" w:rsidP="004772B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Using synchronized and concurrent atomic to manage atomicity</w:t>
      </w:r>
    </w:p>
    <w:p w14:paraId="7450E290" w14:textId="77777777" w:rsidR="004772B5" w:rsidRPr="00BF77F7" w:rsidRDefault="004772B5" w:rsidP="004772B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Using monitor locks to control the order of thread execution</w:t>
      </w:r>
    </w:p>
    <w:p w14:paraId="5E10A3F3" w14:textId="49C02839" w:rsidR="004772B5" w:rsidRDefault="004772B5" w:rsidP="004772B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 xml:space="preserve">Using the </w:t>
      </w:r>
      <w:proofErr w:type="spellStart"/>
      <w:proofErr w:type="gramStart"/>
      <w:r w:rsidRPr="00BF77F7">
        <w:rPr>
          <w:rFonts w:ascii="Arial" w:hAnsi="Arial" w:cs="Arial"/>
          <w:sz w:val="20"/>
          <w:szCs w:val="20"/>
        </w:rPr>
        <w:t>java.util</w:t>
      </w:r>
      <w:proofErr w:type="gramEnd"/>
      <w:r w:rsidRPr="00BF77F7">
        <w:rPr>
          <w:rFonts w:ascii="Arial" w:hAnsi="Arial" w:cs="Arial"/>
          <w:sz w:val="20"/>
          <w:szCs w:val="20"/>
        </w:rPr>
        <w:t>.concurrent</w:t>
      </w:r>
      <w:proofErr w:type="spellEnd"/>
      <w:r w:rsidRPr="00BF77F7">
        <w:rPr>
          <w:rFonts w:ascii="Arial" w:hAnsi="Arial" w:cs="Arial"/>
          <w:sz w:val="20"/>
          <w:szCs w:val="20"/>
        </w:rPr>
        <w:t xml:space="preserve"> collections</w:t>
      </w:r>
    </w:p>
    <w:p w14:paraId="6BD3FA55" w14:textId="77777777" w:rsidR="00706566" w:rsidRPr="00BF77F7" w:rsidRDefault="00706566" w:rsidP="0070656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F6E8203" w14:textId="77777777" w:rsidR="004772B5" w:rsidRPr="00BF77F7" w:rsidRDefault="004772B5" w:rsidP="004772B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D7E73AD" w14:textId="77777777" w:rsidR="004772B5" w:rsidRPr="00BF77F7" w:rsidRDefault="004772B5" w:rsidP="004772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F77F7">
        <w:rPr>
          <w:rFonts w:ascii="Arial" w:hAnsi="Arial" w:cs="Arial"/>
          <w:b/>
          <w:bCs/>
          <w:sz w:val="20"/>
          <w:szCs w:val="20"/>
        </w:rPr>
        <w:t>The Fork-Join Framework</w:t>
      </w:r>
    </w:p>
    <w:p w14:paraId="47286B5F" w14:textId="77777777" w:rsidR="004772B5" w:rsidRPr="00BF77F7" w:rsidRDefault="004772B5" w:rsidP="004772B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Parallelism</w:t>
      </w:r>
    </w:p>
    <w:p w14:paraId="74ABE5D6" w14:textId="77777777" w:rsidR="004772B5" w:rsidRPr="00BF77F7" w:rsidRDefault="004772B5" w:rsidP="004772B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The need for Fork-Join</w:t>
      </w:r>
    </w:p>
    <w:p w14:paraId="019D4A24" w14:textId="77777777" w:rsidR="004772B5" w:rsidRPr="00BF77F7" w:rsidRDefault="004772B5" w:rsidP="004772B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Work stealing</w:t>
      </w:r>
    </w:p>
    <w:p w14:paraId="0A320340" w14:textId="77777777" w:rsidR="004772B5" w:rsidRPr="00BF77F7" w:rsidRDefault="004772B5" w:rsidP="004772B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BF77F7">
        <w:rPr>
          <w:rFonts w:ascii="Arial" w:hAnsi="Arial" w:cs="Arial"/>
          <w:sz w:val="20"/>
          <w:szCs w:val="20"/>
        </w:rPr>
        <w:t>RecursiveTask</w:t>
      </w:r>
      <w:proofErr w:type="spellEnd"/>
    </w:p>
    <w:p w14:paraId="6AE7232F" w14:textId="77777777" w:rsidR="004772B5" w:rsidRPr="00BF77F7" w:rsidRDefault="004772B5" w:rsidP="004772B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03DA415" w14:textId="77777777" w:rsidR="004772B5" w:rsidRPr="00BF77F7" w:rsidRDefault="004772B5" w:rsidP="004772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F77F7">
        <w:rPr>
          <w:rFonts w:ascii="Arial" w:hAnsi="Arial" w:cs="Arial"/>
          <w:b/>
          <w:bCs/>
          <w:sz w:val="20"/>
          <w:szCs w:val="20"/>
        </w:rPr>
        <w:t>Parallel Streams</w:t>
      </w:r>
    </w:p>
    <w:p w14:paraId="17CC8396" w14:textId="77777777" w:rsidR="004772B5" w:rsidRPr="00BF77F7" w:rsidRDefault="004772B5" w:rsidP="004772B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Reviewing the key characteristics of streams</w:t>
      </w:r>
    </w:p>
    <w:p w14:paraId="1BE0CFAF" w14:textId="77777777" w:rsidR="004772B5" w:rsidRPr="00BF77F7" w:rsidRDefault="004772B5" w:rsidP="004772B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Describing how to make a stream pipeline execute in parallel</w:t>
      </w:r>
    </w:p>
    <w:p w14:paraId="1A8C3D46" w14:textId="77777777" w:rsidR="004772B5" w:rsidRPr="00BF77F7" w:rsidRDefault="004772B5" w:rsidP="004772B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List the key assumptions needed to use a parallel pipeline</w:t>
      </w:r>
    </w:p>
    <w:p w14:paraId="111771F6" w14:textId="77777777" w:rsidR="004772B5" w:rsidRPr="00BF77F7" w:rsidRDefault="004772B5" w:rsidP="004772B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Defining reduction</w:t>
      </w:r>
    </w:p>
    <w:p w14:paraId="4B7BA170" w14:textId="77777777" w:rsidR="004772B5" w:rsidRPr="00BF77F7" w:rsidRDefault="004772B5" w:rsidP="004772B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Describing why reduction requires an associative function</w:t>
      </w:r>
    </w:p>
    <w:p w14:paraId="60ED32EE" w14:textId="77777777" w:rsidR="004772B5" w:rsidRPr="00BF77F7" w:rsidRDefault="004772B5" w:rsidP="004772B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Calculating a value using reduce</w:t>
      </w:r>
    </w:p>
    <w:p w14:paraId="06C7CE39" w14:textId="77777777" w:rsidR="004772B5" w:rsidRPr="00BF77F7" w:rsidRDefault="004772B5" w:rsidP="004772B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Describing the process for decomposing and then merging work</w:t>
      </w:r>
    </w:p>
    <w:p w14:paraId="3A3F1A8D" w14:textId="77777777" w:rsidR="004772B5" w:rsidRPr="00BF77F7" w:rsidRDefault="004772B5" w:rsidP="004772B5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Listing the key performance considerations for parallel streams</w:t>
      </w:r>
    </w:p>
    <w:p w14:paraId="5FC64863" w14:textId="77777777" w:rsidR="004772B5" w:rsidRPr="00BF77F7" w:rsidRDefault="004772B5" w:rsidP="004772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0ED8A45" w14:textId="77777777" w:rsidR="004772B5" w:rsidRPr="00BF77F7" w:rsidRDefault="004772B5" w:rsidP="004772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1EA75C1" w14:textId="54D3EB0F" w:rsidR="004772B5" w:rsidRPr="00706566" w:rsidRDefault="004772B5" w:rsidP="004772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trike/>
          <w:sz w:val="20"/>
          <w:szCs w:val="20"/>
        </w:rPr>
      </w:pPr>
      <w:r w:rsidRPr="00706566">
        <w:rPr>
          <w:rFonts w:ascii="Arial" w:hAnsi="Arial" w:cs="Arial"/>
          <w:b/>
          <w:bCs/>
          <w:strike/>
          <w:sz w:val="20"/>
          <w:szCs w:val="20"/>
        </w:rPr>
        <w:lastRenderedPageBreak/>
        <w:t>Database Applications with JDBC</w:t>
      </w:r>
    </w:p>
    <w:p w14:paraId="3AB4417C" w14:textId="77777777" w:rsidR="004772B5" w:rsidRPr="00706566" w:rsidRDefault="004772B5" w:rsidP="004772B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sz w:val="20"/>
          <w:szCs w:val="20"/>
        </w:rPr>
      </w:pPr>
      <w:r w:rsidRPr="00706566">
        <w:rPr>
          <w:rFonts w:ascii="Arial" w:hAnsi="Arial" w:cs="Arial"/>
          <w:strike/>
          <w:sz w:val="20"/>
          <w:szCs w:val="20"/>
        </w:rPr>
        <w:t>Defining the layout of the JDBC API</w:t>
      </w:r>
    </w:p>
    <w:p w14:paraId="3040F9C1" w14:textId="77777777" w:rsidR="004772B5" w:rsidRPr="00706566" w:rsidRDefault="004772B5" w:rsidP="004772B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sz w:val="20"/>
          <w:szCs w:val="20"/>
        </w:rPr>
      </w:pPr>
      <w:r w:rsidRPr="00706566">
        <w:rPr>
          <w:rFonts w:ascii="Arial" w:hAnsi="Arial" w:cs="Arial"/>
          <w:strike/>
          <w:sz w:val="20"/>
          <w:szCs w:val="20"/>
        </w:rPr>
        <w:t>Connecting to a database by using a JDBC driver</w:t>
      </w:r>
    </w:p>
    <w:p w14:paraId="47BA346F" w14:textId="77777777" w:rsidR="004772B5" w:rsidRPr="00706566" w:rsidRDefault="004772B5" w:rsidP="004772B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sz w:val="20"/>
          <w:szCs w:val="20"/>
        </w:rPr>
      </w:pPr>
      <w:r w:rsidRPr="00706566">
        <w:rPr>
          <w:rFonts w:ascii="Arial" w:hAnsi="Arial" w:cs="Arial"/>
          <w:strike/>
          <w:sz w:val="20"/>
          <w:szCs w:val="20"/>
        </w:rPr>
        <w:t>Submitting queries and get results from the database</w:t>
      </w:r>
    </w:p>
    <w:p w14:paraId="4D7A5F90" w14:textId="77777777" w:rsidR="004772B5" w:rsidRPr="00706566" w:rsidRDefault="004772B5" w:rsidP="004772B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sz w:val="20"/>
          <w:szCs w:val="20"/>
        </w:rPr>
      </w:pPr>
      <w:r w:rsidRPr="00706566">
        <w:rPr>
          <w:rFonts w:ascii="Arial" w:hAnsi="Arial" w:cs="Arial"/>
          <w:strike/>
          <w:sz w:val="20"/>
          <w:szCs w:val="20"/>
        </w:rPr>
        <w:t>Specifying JDBC driver information externally</w:t>
      </w:r>
    </w:p>
    <w:p w14:paraId="6AB0FDF6" w14:textId="77777777" w:rsidR="004772B5" w:rsidRPr="00706566" w:rsidRDefault="004772B5" w:rsidP="004772B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sz w:val="20"/>
          <w:szCs w:val="20"/>
        </w:rPr>
      </w:pPr>
      <w:r w:rsidRPr="00706566">
        <w:rPr>
          <w:rFonts w:ascii="Arial" w:hAnsi="Arial" w:cs="Arial"/>
          <w:strike/>
          <w:sz w:val="20"/>
          <w:szCs w:val="20"/>
        </w:rPr>
        <w:t>Performing CRUD operations using the JDBC API</w:t>
      </w:r>
    </w:p>
    <w:p w14:paraId="230BC0BA" w14:textId="77777777" w:rsidR="004772B5" w:rsidRPr="00BF77F7" w:rsidRDefault="004772B5" w:rsidP="004772B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4ED6ACD" w14:textId="77777777" w:rsidR="004772B5" w:rsidRPr="00BF77F7" w:rsidRDefault="004772B5" w:rsidP="004772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F77F7">
        <w:rPr>
          <w:rFonts w:ascii="Arial" w:hAnsi="Arial" w:cs="Arial"/>
          <w:b/>
          <w:bCs/>
          <w:sz w:val="20"/>
          <w:szCs w:val="20"/>
        </w:rPr>
        <w:t>Localization</w:t>
      </w:r>
    </w:p>
    <w:p w14:paraId="6FECBED3" w14:textId="098112CD" w:rsidR="00706566" w:rsidRPr="00706566" w:rsidRDefault="00706566" w:rsidP="004772B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06566">
        <w:rPr>
          <w:rFonts w:ascii="Arial" w:hAnsi="Arial" w:cs="Arial"/>
          <w:sz w:val="20"/>
          <w:szCs w:val="20"/>
        </w:rPr>
        <w:t>Fundamentals only</w:t>
      </w:r>
    </w:p>
    <w:p w14:paraId="7326FC08" w14:textId="3E3770BC" w:rsidR="004772B5" w:rsidRPr="00706566" w:rsidRDefault="004772B5" w:rsidP="004772B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sz w:val="20"/>
          <w:szCs w:val="20"/>
        </w:rPr>
      </w:pPr>
      <w:r w:rsidRPr="00706566">
        <w:rPr>
          <w:rFonts w:ascii="Arial" w:hAnsi="Arial" w:cs="Arial"/>
          <w:strike/>
          <w:sz w:val="20"/>
          <w:szCs w:val="20"/>
        </w:rPr>
        <w:t>Describing the advantages of localizing an application</w:t>
      </w:r>
    </w:p>
    <w:p w14:paraId="399FBCA3" w14:textId="77777777" w:rsidR="004772B5" w:rsidRPr="00706566" w:rsidRDefault="004772B5" w:rsidP="004772B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sz w:val="20"/>
          <w:szCs w:val="20"/>
        </w:rPr>
      </w:pPr>
      <w:r w:rsidRPr="00706566">
        <w:rPr>
          <w:rFonts w:ascii="Arial" w:hAnsi="Arial" w:cs="Arial"/>
          <w:strike/>
          <w:sz w:val="20"/>
          <w:szCs w:val="20"/>
        </w:rPr>
        <w:t>Defining what a locale represents</w:t>
      </w:r>
    </w:p>
    <w:p w14:paraId="40148B43" w14:textId="77777777" w:rsidR="004772B5" w:rsidRPr="00706566" w:rsidRDefault="004772B5" w:rsidP="004772B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sz w:val="20"/>
          <w:szCs w:val="20"/>
        </w:rPr>
      </w:pPr>
      <w:r w:rsidRPr="00706566">
        <w:rPr>
          <w:rFonts w:ascii="Arial" w:hAnsi="Arial" w:cs="Arial"/>
          <w:strike/>
          <w:sz w:val="20"/>
          <w:szCs w:val="20"/>
        </w:rPr>
        <w:t>Read and set the locale by using the Locale object</w:t>
      </w:r>
    </w:p>
    <w:p w14:paraId="6F2F5F35" w14:textId="77777777" w:rsidR="004772B5" w:rsidRPr="00706566" w:rsidRDefault="004772B5" w:rsidP="004772B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sz w:val="20"/>
          <w:szCs w:val="20"/>
        </w:rPr>
      </w:pPr>
      <w:r w:rsidRPr="00706566">
        <w:rPr>
          <w:rFonts w:ascii="Arial" w:hAnsi="Arial" w:cs="Arial"/>
          <w:strike/>
          <w:sz w:val="20"/>
          <w:szCs w:val="20"/>
        </w:rPr>
        <w:t>Building a resource bundle for each locale</w:t>
      </w:r>
    </w:p>
    <w:p w14:paraId="0764543E" w14:textId="77777777" w:rsidR="004772B5" w:rsidRPr="00706566" w:rsidRDefault="004772B5" w:rsidP="004772B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sz w:val="20"/>
          <w:szCs w:val="20"/>
        </w:rPr>
      </w:pPr>
      <w:r w:rsidRPr="00706566">
        <w:rPr>
          <w:rFonts w:ascii="Arial" w:hAnsi="Arial" w:cs="Arial"/>
          <w:strike/>
          <w:sz w:val="20"/>
          <w:szCs w:val="20"/>
        </w:rPr>
        <w:t>Calling a resource bundle from an application</w:t>
      </w:r>
    </w:p>
    <w:p w14:paraId="2F0075DD" w14:textId="77777777" w:rsidR="004772B5" w:rsidRPr="00706566" w:rsidRDefault="004772B5" w:rsidP="004772B5">
      <w:pPr>
        <w:pStyle w:val="ListParagraph"/>
        <w:numPr>
          <w:ilvl w:val="0"/>
          <w:numId w:val="15"/>
        </w:numPr>
        <w:rPr>
          <w:rFonts w:ascii="Arial" w:hAnsi="Arial" w:cs="Arial"/>
          <w:strike/>
          <w:sz w:val="20"/>
          <w:szCs w:val="20"/>
        </w:rPr>
      </w:pPr>
      <w:r w:rsidRPr="00706566">
        <w:rPr>
          <w:rFonts w:ascii="Arial" w:hAnsi="Arial" w:cs="Arial"/>
          <w:strike/>
          <w:sz w:val="20"/>
          <w:szCs w:val="20"/>
        </w:rPr>
        <w:t>Changing the locale for a resource bundle</w:t>
      </w:r>
    </w:p>
    <w:p w14:paraId="6BDDA7F3" w14:textId="4FF7FD75" w:rsidR="004772B5" w:rsidRPr="00BF77F7" w:rsidRDefault="004772B5" w:rsidP="004772B5">
      <w:pPr>
        <w:rPr>
          <w:rFonts w:ascii="Arial" w:hAnsi="Arial" w:cs="Arial"/>
          <w:b/>
          <w:bCs/>
          <w:kern w:val="36"/>
          <w:sz w:val="40"/>
          <w:szCs w:val="40"/>
        </w:rPr>
      </w:pPr>
      <w:r w:rsidRPr="00BF77F7">
        <w:rPr>
          <w:rFonts w:ascii="Arial" w:hAnsi="Arial" w:cs="Arial"/>
          <w:b/>
          <w:sz w:val="40"/>
          <w:szCs w:val="40"/>
        </w:rPr>
        <w:t xml:space="preserve"> </w:t>
      </w:r>
      <w:r w:rsidRPr="00BF77F7">
        <w:rPr>
          <w:rFonts w:ascii="Arial" w:hAnsi="Arial" w:cs="Arial"/>
          <w:b/>
          <w:bCs/>
          <w:kern w:val="36"/>
          <w:sz w:val="40"/>
          <w:szCs w:val="40"/>
        </w:rPr>
        <w:t>Advance Java</w:t>
      </w:r>
    </w:p>
    <w:p w14:paraId="403EABAD" w14:textId="77777777" w:rsidR="004772B5" w:rsidRPr="00BF77F7" w:rsidRDefault="004772B5" w:rsidP="004772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F77F7">
        <w:rPr>
          <w:rFonts w:ascii="Arial" w:hAnsi="Arial" w:cs="Arial"/>
          <w:b/>
          <w:bCs/>
          <w:sz w:val="20"/>
          <w:szCs w:val="20"/>
        </w:rPr>
        <w:t>Web Application Essentials</w:t>
      </w:r>
    </w:p>
    <w:p w14:paraId="3F4CE84F" w14:textId="48F9AFBC" w:rsidR="004772B5" w:rsidRDefault="00706566" w:rsidP="004772B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Fundamentals only</w:t>
      </w:r>
    </w:p>
    <w:p w14:paraId="50FC9A87" w14:textId="4F8EA2E9" w:rsidR="00706566" w:rsidRPr="00706566" w:rsidRDefault="00706566" w:rsidP="0070656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sz w:val="20"/>
          <w:szCs w:val="20"/>
        </w:rPr>
      </w:pPr>
      <w:r w:rsidRPr="00706566">
        <w:rPr>
          <w:rFonts w:ascii="Arial" w:hAnsi="Arial" w:cs="Arial"/>
          <w:strike/>
          <w:sz w:val="20"/>
          <w:szCs w:val="20"/>
        </w:rPr>
        <w:t>Describing Java Servlet Technology</w:t>
      </w:r>
    </w:p>
    <w:p w14:paraId="0478FE16" w14:textId="77777777" w:rsidR="004772B5" w:rsidRPr="00706566" w:rsidRDefault="004772B5" w:rsidP="004772B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sz w:val="20"/>
          <w:szCs w:val="20"/>
        </w:rPr>
      </w:pPr>
      <w:r w:rsidRPr="00706566">
        <w:rPr>
          <w:rFonts w:ascii="Arial" w:hAnsi="Arial" w:cs="Arial"/>
          <w:strike/>
          <w:sz w:val="20"/>
          <w:szCs w:val="20"/>
        </w:rPr>
        <w:t xml:space="preserve">Describing </w:t>
      </w:r>
      <w:proofErr w:type="spellStart"/>
      <w:r w:rsidRPr="00706566">
        <w:rPr>
          <w:rFonts w:ascii="Arial" w:hAnsi="Arial" w:cs="Arial"/>
          <w:strike/>
          <w:sz w:val="20"/>
          <w:szCs w:val="20"/>
        </w:rPr>
        <w:t>JavaServer</w:t>
      </w:r>
      <w:proofErr w:type="spellEnd"/>
      <w:r w:rsidRPr="00706566">
        <w:rPr>
          <w:rFonts w:ascii="Arial" w:hAnsi="Arial" w:cs="Arial"/>
          <w:strike/>
          <w:sz w:val="20"/>
          <w:szCs w:val="20"/>
        </w:rPr>
        <w:t xml:space="preserve"> Pages Technology</w:t>
      </w:r>
    </w:p>
    <w:p w14:paraId="30B84E3C" w14:textId="77777777" w:rsidR="004772B5" w:rsidRPr="00706566" w:rsidRDefault="004772B5" w:rsidP="004772B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sz w:val="20"/>
          <w:szCs w:val="20"/>
        </w:rPr>
      </w:pPr>
      <w:proofErr w:type="spellStart"/>
      <w:r w:rsidRPr="00706566">
        <w:rPr>
          <w:rFonts w:ascii="Arial" w:hAnsi="Arial" w:cs="Arial"/>
          <w:strike/>
          <w:sz w:val="20"/>
          <w:szCs w:val="20"/>
        </w:rPr>
        <w:t>Understanting</w:t>
      </w:r>
      <w:proofErr w:type="spellEnd"/>
      <w:r w:rsidRPr="00706566">
        <w:rPr>
          <w:rFonts w:ascii="Arial" w:hAnsi="Arial" w:cs="Arial"/>
          <w:strike/>
          <w:sz w:val="20"/>
          <w:szCs w:val="20"/>
        </w:rPr>
        <w:t xml:space="preserve"> the Model-View-Controller (MVC) Architecture</w:t>
      </w:r>
    </w:p>
    <w:p w14:paraId="299E2F23" w14:textId="77777777" w:rsidR="004772B5" w:rsidRPr="00706566" w:rsidRDefault="004772B5" w:rsidP="004772B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sz w:val="20"/>
          <w:szCs w:val="20"/>
        </w:rPr>
      </w:pPr>
      <w:r w:rsidRPr="00706566">
        <w:rPr>
          <w:rFonts w:ascii="Arial" w:hAnsi="Arial" w:cs="Arial"/>
          <w:strike/>
          <w:sz w:val="20"/>
          <w:szCs w:val="20"/>
        </w:rPr>
        <w:t>Explaining Java EE Containers and Java Application Servers</w:t>
      </w:r>
    </w:p>
    <w:p w14:paraId="3483154D" w14:textId="77777777" w:rsidR="004772B5" w:rsidRPr="00706566" w:rsidRDefault="004772B5" w:rsidP="004772B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sz w:val="20"/>
          <w:szCs w:val="20"/>
        </w:rPr>
      </w:pPr>
      <w:r w:rsidRPr="00706566">
        <w:rPr>
          <w:rFonts w:ascii="Arial" w:hAnsi="Arial" w:cs="Arial"/>
          <w:strike/>
          <w:sz w:val="20"/>
          <w:szCs w:val="20"/>
        </w:rPr>
        <w:t>Describing the Web Application Development Process</w:t>
      </w:r>
    </w:p>
    <w:p w14:paraId="23D4FEAB" w14:textId="77777777" w:rsidR="004772B5" w:rsidRPr="00706566" w:rsidRDefault="004772B5" w:rsidP="004772B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sz w:val="20"/>
          <w:szCs w:val="20"/>
        </w:rPr>
      </w:pPr>
      <w:r w:rsidRPr="00706566">
        <w:rPr>
          <w:rFonts w:ascii="Arial" w:hAnsi="Arial" w:cs="Arial"/>
          <w:strike/>
          <w:sz w:val="20"/>
          <w:szCs w:val="20"/>
        </w:rPr>
        <w:t>Identifying the Essential Structure of a WAR File</w:t>
      </w:r>
    </w:p>
    <w:p w14:paraId="3D3ABBD7" w14:textId="77777777" w:rsidR="004772B5" w:rsidRPr="00BF77F7" w:rsidRDefault="004772B5" w:rsidP="004772B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C85AF41" w14:textId="77777777" w:rsidR="004772B5" w:rsidRPr="00BF77F7" w:rsidRDefault="004772B5" w:rsidP="004772B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F6283F8" w14:textId="77777777" w:rsidR="004772B5" w:rsidRPr="00BF77F7" w:rsidRDefault="004772B5" w:rsidP="004772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F77F7">
        <w:rPr>
          <w:rFonts w:ascii="Arial" w:hAnsi="Arial" w:cs="Arial"/>
          <w:b/>
          <w:bCs/>
          <w:sz w:val="20"/>
          <w:szCs w:val="20"/>
        </w:rPr>
        <w:t>Configuring Your Web Application</w:t>
      </w:r>
    </w:p>
    <w:p w14:paraId="38D4C26E" w14:textId="12897823" w:rsidR="00706566" w:rsidRDefault="00706566" w:rsidP="004772B5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Fundamentals only</w:t>
      </w:r>
    </w:p>
    <w:p w14:paraId="616D9CF4" w14:textId="2E0CB6FD" w:rsidR="004772B5" w:rsidRPr="00706566" w:rsidRDefault="004772B5" w:rsidP="004772B5">
      <w:pPr>
        <w:pStyle w:val="ListParagraph"/>
        <w:numPr>
          <w:ilvl w:val="0"/>
          <w:numId w:val="19"/>
        </w:numPr>
        <w:rPr>
          <w:rFonts w:ascii="Arial" w:hAnsi="Arial" w:cs="Arial"/>
          <w:strike/>
          <w:sz w:val="20"/>
          <w:szCs w:val="20"/>
        </w:rPr>
      </w:pPr>
      <w:r w:rsidRPr="00706566">
        <w:rPr>
          <w:rFonts w:ascii="Arial" w:hAnsi="Arial" w:cs="Arial"/>
          <w:strike/>
          <w:sz w:val="20"/>
          <w:szCs w:val="20"/>
        </w:rPr>
        <w:t>Describing the Purpose of Deployment Descriptors</w:t>
      </w:r>
    </w:p>
    <w:p w14:paraId="452B3101" w14:textId="77777777" w:rsidR="004772B5" w:rsidRPr="00706566" w:rsidRDefault="004772B5" w:rsidP="004772B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sz w:val="20"/>
          <w:szCs w:val="20"/>
        </w:rPr>
      </w:pPr>
      <w:r w:rsidRPr="00706566">
        <w:rPr>
          <w:rFonts w:ascii="Arial" w:hAnsi="Arial" w:cs="Arial"/>
          <w:strike/>
          <w:sz w:val="20"/>
          <w:szCs w:val="20"/>
        </w:rPr>
        <w:t>Creating Servlet Mappings to Allow Invocation of a Servlet</w:t>
      </w:r>
    </w:p>
    <w:p w14:paraId="2503D093" w14:textId="77777777" w:rsidR="004772B5" w:rsidRPr="00706566" w:rsidRDefault="004772B5" w:rsidP="004772B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sz w:val="20"/>
          <w:szCs w:val="20"/>
        </w:rPr>
      </w:pPr>
      <w:r w:rsidRPr="00706566">
        <w:rPr>
          <w:rFonts w:ascii="Arial" w:hAnsi="Arial" w:cs="Arial"/>
          <w:strike/>
          <w:sz w:val="20"/>
          <w:szCs w:val="20"/>
        </w:rPr>
        <w:t>Creating and Access Context and Init Parameters</w:t>
      </w:r>
    </w:p>
    <w:p w14:paraId="1E656FBF" w14:textId="77777777" w:rsidR="004772B5" w:rsidRPr="00706566" w:rsidRDefault="004772B5" w:rsidP="004772B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sz w:val="20"/>
          <w:szCs w:val="20"/>
        </w:rPr>
      </w:pPr>
      <w:r w:rsidRPr="00706566">
        <w:rPr>
          <w:rFonts w:ascii="Arial" w:hAnsi="Arial" w:cs="Arial"/>
          <w:strike/>
          <w:sz w:val="20"/>
          <w:szCs w:val="20"/>
        </w:rPr>
        <w:t>Using the @</w:t>
      </w:r>
      <w:proofErr w:type="spellStart"/>
      <w:r w:rsidRPr="00706566">
        <w:rPr>
          <w:rFonts w:ascii="Arial" w:hAnsi="Arial" w:cs="Arial"/>
          <w:strike/>
          <w:sz w:val="20"/>
          <w:szCs w:val="20"/>
        </w:rPr>
        <w:t>WebServlet</w:t>
      </w:r>
      <w:proofErr w:type="spellEnd"/>
      <w:r w:rsidRPr="00706566">
        <w:rPr>
          <w:rFonts w:ascii="Arial" w:hAnsi="Arial" w:cs="Arial"/>
          <w:strike/>
          <w:sz w:val="20"/>
          <w:szCs w:val="20"/>
        </w:rPr>
        <w:t xml:space="preserve"> and @</w:t>
      </w:r>
      <w:proofErr w:type="spellStart"/>
      <w:r w:rsidRPr="00706566">
        <w:rPr>
          <w:rFonts w:ascii="Arial" w:hAnsi="Arial" w:cs="Arial"/>
          <w:strike/>
          <w:sz w:val="20"/>
          <w:szCs w:val="20"/>
        </w:rPr>
        <w:t>WebInitParam</w:t>
      </w:r>
      <w:proofErr w:type="spellEnd"/>
      <w:r w:rsidRPr="00706566">
        <w:rPr>
          <w:rFonts w:ascii="Arial" w:hAnsi="Arial" w:cs="Arial"/>
          <w:strike/>
          <w:sz w:val="20"/>
          <w:szCs w:val="20"/>
        </w:rPr>
        <w:t xml:space="preserve"> Annotations</w:t>
      </w:r>
    </w:p>
    <w:p w14:paraId="347CABC8" w14:textId="77777777" w:rsidR="004772B5" w:rsidRPr="00706566" w:rsidRDefault="004772B5" w:rsidP="004772B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sz w:val="20"/>
          <w:szCs w:val="20"/>
        </w:rPr>
      </w:pPr>
      <w:r w:rsidRPr="00706566">
        <w:rPr>
          <w:rFonts w:ascii="Arial" w:hAnsi="Arial" w:cs="Arial"/>
          <w:strike/>
          <w:sz w:val="20"/>
          <w:szCs w:val="20"/>
        </w:rPr>
        <w:t>Describing the Different Scopes in a Web Application</w:t>
      </w:r>
    </w:p>
    <w:p w14:paraId="2DD6F6BE" w14:textId="77777777" w:rsidR="004772B5" w:rsidRPr="00706566" w:rsidRDefault="004772B5" w:rsidP="004772B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sz w:val="20"/>
          <w:szCs w:val="20"/>
        </w:rPr>
      </w:pPr>
      <w:r w:rsidRPr="00706566">
        <w:rPr>
          <w:rFonts w:ascii="Arial" w:hAnsi="Arial" w:cs="Arial"/>
          <w:strike/>
          <w:sz w:val="20"/>
          <w:szCs w:val="20"/>
        </w:rPr>
        <w:t>Handling Errors Using a Deployment Descriptor</w:t>
      </w:r>
    </w:p>
    <w:p w14:paraId="2AC49DC2" w14:textId="77777777" w:rsidR="004772B5" w:rsidRPr="00BF77F7" w:rsidRDefault="004772B5" w:rsidP="004772B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3E4E0EF" w14:textId="77777777" w:rsidR="004772B5" w:rsidRPr="00BF77F7" w:rsidRDefault="004772B5" w:rsidP="004772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F77F7">
        <w:rPr>
          <w:rFonts w:ascii="Arial" w:hAnsi="Arial" w:cs="Arial"/>
          <w:b/>
          <w:bCs/>
          <w:sz w:val="20"/>
          <w:szCs w:val="20"/>
        </w:rPr>
        <w:t>Implementing an MVC Design</w:t>
      </w:r>
    </w:p>
    <w:p w14:paraId="0E961947" w14:textId="77777777" w:rsidR="004772B5" w:rsidRPr="00BF77F7" w:rsidRDefault="004772B5" w:rsidP="004772B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Implementing the Controller Design Element Using a Servlet</w:t>
      </w:r>
    </w:p>
    <w:p w14:paraId="2F547436" w14:textId="77777777" w:rsidR="004772B5" w:rsidRPr="00BF77F7" w:rsidRDefault="004772B5" w:rsidP="004772B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Implementing the Model Design Element Using a POJO</w:t>
      </w:r>
    </w:p>
    <w:p w14:paraId="55FB1707" w14:textId="77777777" w:rsidR="004772B5" w:rsidRPr="00BF77F7" w:rsidRDefault="004772B5" w:rsidP="004772B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Implementing the View Design Element Using a JSP and Expression Language (EL)</w:t>
      </w:r>
    </w:p>
    <w:p w14:paraId="1CAF5876" w14:textId="77777777" w:rsidR="004772B5" w:rsidRPr="00BF77F7" w:rsidRDefault="004772B5" w:rsidP="004772B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Connecting the model, View, and Controller Elements to Implement a Working MVC Solution</w:t>
      </w:r>
    </w:p>
    <w:p w14:paraId="0DE17672" w14:textId="77777777" w:rsidR="004772B5" w:rsidRPr="00BF77F7" w:rsidRDefault="004772B5" w:rsidP="004772B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Injecting a Service in a Controller</w:t>
      </w:r>
    </w:p>
    <w:p w14:paraId="1D89A325" w14:textId="77777777" w:rsidR="004772B5" w:rsidRPr="00BF77F7" w:rsidRDefault="004772B5" w:rsidP="004772B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E0DCD0" w14:textId="77777777" w:rsidR="004772B5" w:rsidRPr="00BF77F7" w:rsidRDefault="004772B5" w:rsidP="004772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F77F7">
        <w:rPr>
          <w:rFonts w:ascii="Arial" w:hAnsi="Arial" w:cs="Arial"/>
          <w:b/>
          <w:bCs/>
          <w:sz w:val="20"/>
          <w:szCs w:val="20"/>
        </w:rPr>
        <w:t>Using Filters in Web Applications</w:t>
      </w:r>
    </w:p>
    <w:p w14:paraId="7D841357" w14:textId="77777777" w:rsidR="004772B5" w:rsidRPr="00BF77F7" w:rsidRDefault="004772B5" w:rsidP="004772B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Describing the Web Container Request Cycle</w:t>
      </w:r>
    </w:p>
    <w:p w14:paraId="4EE6F381" w14:textId="77777777" w:rsidR="004772B5" w:rsidRPr="00BF77F7" w:rsidRDefault="004772B5" w:rsidP="004772B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Describing the Filter API</w:t>
      </w:r>
    </w:p>
    <w:p w14:paraId="0D18824B" w14:textId="77777777" w:rsidR="004772B5" w:rsidRPr="00BF77F7" w:rsidRDefault="004772B5" w:rsidP="004772B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Developing a Filter Class</w:t>
      </w:r>
    </w:p>
    <w:p w14:paraId="004B3657" w14:textId="1ADD20AB" w:rsidR="004772B5" w:rsidRPr="00BF77F7" w:rsidRDefault="004772B5" w:rsidP="004772B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lastRenderedPageBreak/>
        <w:t>Configuring a Filter in the web.xml File</w:t>
      </w:r>
    </w:p>
    <w:p w14:paraId="607058D5" w14:textId="77777777" w:rsidR="004772B5" w:rsidRPr="00BF77F7" w:rsidRDefault="004772B5" w:rsidP="004772B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10CCA2E" w14:textId="77777777" w:rsidR="004772B5" w:rsidRPr="00BF77F7" w:rsidRDefault="004772B5" w:rsidP="004772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F77F7">
        <w:rPr>
          <w:rFonts w:ascii="Arial" w:hAnsi="Arial" w:cs="Arial"/>
          <w:b/>
          <w:bCs/>
          <w:sz w:val="20"/>
          <w:szCs w:val="20"/>
        </w:rPr>
        <w:t>Integrating Web Applications with Databases</w:t>
      </w:r>
    </w:p>
    <w:p w14:paraId="72B53707" w14:textId="77777777" w:rsidR="004772B5" w:rsidRPr="00BF77F7" w:rsidRDefault="004772B5" w:rsidP="004772B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Understanding the Nature of the Model as a Macro-pattern</w:t>
      </w:r>
    </w:p>
    <w:p w14:paraId="2D0CEC19" w14:textId="0F7EAAF9" w:rsidR="004772B5" w:rsidRPr="00BF77F7" w:rsidRDefault="004772B5" w:rsidP="004772B5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Implementing Persistent Storage for Your Web Applications Using JDBC</w:t>
      </w:r>
    </w:p>
    <w:p w14:paraId="72B1AC26" w14:textId="77777777" w:rsidR="00A34858" w:rsidRPr="00BF77F7" w:rsidRDefault="00A34858" w:rsidP="00A3485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F77F7">
        <w:rPr>
          <w:rFonts w:ascii="Arial" w:hAnsi="Arial" w:cs="Arial"/>
          <w:b/>
          <w:sz w:val="20"/>
          <w:szCs w:val="20"/>
        </w:rPr>
        <w:t>Hibernate</w:t>
      </w:r>
    </w:p>
    <w:p w14:paraId="25261116" w14:textId="77777777" w:rsidR="00A34858" w:rsidRPr="00BF77F7" w:rsidRDefault="00A34858" w:rsidP="00A34858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Introduction ORM Frameworks.</w:t>
      </w:r>
    </w:p>
    <w:p w14:paraId="406A4665" w14:textId="77777777" w:rsidR="00A34858" w:rsidRPr="00BF77F7" w:rsidRDefault="00A34858" w:rsidP="00A34858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Drawbacks of JDBC.</w:t>
      </w:r>
    </w:p>
    <w:p w14:paraId="481B5C85" w14:textId="77777777" w:rsidR="00A34858" w:rsidRPr="00BF77F7" w:rsidRDefault="00A34858" w:rsidP="00A34858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Hibernate Architecture.</w:t>
      </w:r>
    </w:p>
    <w:p w14:paraId="5CB92D43" w14:textId="77777777" w:rsidR="00A34858" w:rsidRPr="00BF77F7" w:rsidRDefault="00A34858" w:rsidP="00A34858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Hibernate Configuration Using</w:t>
      </w:r>
    </w:p>
    <w:p w14:paraId="470A401A" w14:textId="77777777" w:rsidR="00A34858" w:rsidRPr="00BF77F7" w:rsidRDefault="00A34858" w:rsidP="00A34858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XML, (hibernate.cfg.xml) Using java.</w:t>
      </w:r>
    </w:p>
    <w:p w14:paraId="6F49FA56" w14:textId="77777777" w:rsidR="00A34858" w:rsidRPr="00BF77F7" w:rsidRDefault="00A34858" w:rsidP="00A34858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Elements</w:t>
      </w:r>
    </w:p>
    <w:p w14:paraId="0415ADBB" w14:textId="77777777" w:rsidR="00A34858" w:rsidRPr="00BF77F7" w:rsidRDefault="00A34858" w:rsidP="00A34858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 xml:space="preserve">Configuration, </w:t>
      </w:r>
      <w:proofErr w:type="spellStart"/>
      <w:r w:rsidRPr="00BF77F7">
        <w:rPr>
          <w:rFonts w:ascii="Arial" w:hAnsi="Arial" w:cs="Arial"/>
          <w:sz w:val="20"/>
          <w:szCs w:val="20"/>
        </w:rPr>
        <w:t>SessionFactory</w:t>
      </w:r>
      <w:proofErr w:type="spellEnd"/>
      <w:r w:rsidRPr="00BF77F7">
        <w:rPr>
          <w:rFonts w:ascii="Arial" w:hAnsi="Arial" w:cs="Arial"/>
          <w:sz w:val="20"/>
          <w:szCs w:val="20"/>
        </w:rPr>
        <w:t>, Session. Transaction, Query, Criteria.</w:t>
      </w:r>
    </w:p>
    <w:p w14:paraId="4EB69568" w14:textId="77777777" w:rsidR="00A34858" w:rsidRPr="00BF77F7" w:rsidRDefault="00A34858" w:rsidP="00A34858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Entity Mapping using hbm.xml file.</w:t>
      </w:r>
    </w:p>
    <w:p w14:paraId="4D8E92A5" w14:textId="77777777" w:rsidR="00A34858" w:rsidRPr="00BF77F7" w:rsidRDefault="00A34858" w:rsidP="00A34858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Entity Mapping using Annotations.</w:t>
      </w:r>
    </w:p>
    <w:p w14:paraId="719C91F0" w14:textId="77777777" w:rsidR="00A34858" w:rsidRPr="00BF77F7" w:rsidRDefault="00A34858" w:rsidP="00A34858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Crud operations.</w:t>
      </w:r>
    </w:p>
    <w:p w14:paraId="1E97A7C4" w14:textId="77777777" w:rsidR="00A34858" w:rsidRPr="00BF77F7" w:rsidRDefault="00A34858" w:rsidP="00A34858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Second Level Cache.</w:t>
      </w:r>
    </w:p>
    <w:p w14:paraId="3B0BBC2E" w14:textId="77777777" w:rsidR="00A34858" w:rsidRPr="00BF77F7" w:rsidRDefault="00A34858" w:rsidP="00A34858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BF77F7">
        <w:rPr>
          <w:rFonts w:ascii="Arial" w:hAnsi="Arial" w:cs="Arial"/>
          <w:sz w:val="20"/>
          <w:szCs w:val="20"/>
        </w:rPr>
        <w:t>InheritanceType</w:t>
      </w:r>
      <w:proofErr w:type="spellEnd"/>
    </w:p>
    <w:p w14:paraId="4C3F1078" w14:textId="77777777" w:rsidR="00A34858" w:rsidRPr="00BF77F7" w:rsidRDefault="00A34858" w:rsidP="00A34858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SINGLE_TABLE, JOINED, TABLE_PER_CLASS.</w:t>
      </w:r>
    </w:p>
    <w:p w14:paraId="2A67AAAE" w14:textId="77777777" w:rsidR="00A34858" w:rsidRPr="00BF77F7" w:rsidRDefault="00A34858" w:rsidP="00A34858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Relations.</w:t>
      </w:r>
    </w:p>
    <w:p w14:paraId="660B9BF1" w14:textId="77777777" w:rsidR="00A34858" w:rsidRPr="00BF77F7" w:rsidRDefault="00A34858" w:rsidP="00A34858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One-to-One, One-to-Many, Many-to-One, Many-to-</w:t>
      </w:r>
      <w:proofErr w:type="gramStart"/>
      <w:r w:rsidRPr="00BF77F7">
        <w:rPr>
          <w:rFonts w:ascii="Arial" w:hAnsi="Arial" w:cs="Arial"/>
          <w:sz w:val="20"/>
          <w:szCs w:val="20"/>
        </w:rPr>
        <w:t>Many.(</w:t>
      </w:r>
      <w:proofErr w:type="spellStart"/>
      <w:proofErr w:type="gramEnd"/>
      <w:r w:rsidRPr="00BF77F7">
        <w:rPr>
          <w:rFonts w:ascii="Arial" w:hAnsi="Arial" w:cs="Arial"/>
          <w:sz w:val="20"/>
          <w:szCs w:val="20"/>
        </w:rPr>
        <w:t>unidirection</w:t>
      </w:r>
      <w:proofErr w:type="spellEnd"/>
      <w:r w:rsidRPr="00BF77F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F77F7">
        <w:rPr>
          <w:rFonts w:ascii="Arial" w:hAnsi="Arial" w:cs="Arial"/>
          <w:sz w:val="20"/>
          <w:szCs w:val="20"/>
        </w:rPr>
        <w:t>bidirection</w:t>
      </w:r>
      <w:proofErr w:type="spellEnd"/>
      <w:r w:rsidRPr="00BF77F7">
        <w:rPr>
          <w:rFonts w:ascii="Arial" w:hAnsi="Arial" w:cs="Arial"/>
          <w:sz w:val="20"/>
          <w:szCs w:val="20"/>
        </w:rPr>
        <w:t>)</w:t>
      </w:r>
    </w:p>
    <w:p w14:paraId="666A585F" w14:textId="77777777" w:rsidR="00A34858" w:rsidRPr="00BF77F7" w:rsidRDefault="00A34858" w:rsidP="00A34858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Hibernate Query Language.</w:t>
      </w:r>
    </w:p>
    <w:p w14:paraId="0971CE2E" w14:textId="18CD1CF7" w:rsidR="00A34858" w:rsidRPr="00BF77F7" w:rsidRDefault="00A34858" w:rsidP="00A34858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F77F7">
        <w:rPr>
          <w:rFonts w:ascii="Arial" w:hAnsi="Arial" w:cs="Arial"/>
          <w:sz w:val="20"/>
          <w:szCs w:val="20"/>
        </w:rPr>
        <w:t>Named Queries, Native Queries, Criterion API</w:t>
      </w:r>
    </w:p>
    <w:p w14:paraId="0F7ADC50" w14:textId="6F29BC0E" w:rsidR="004772B5" w:rsidRPr="00BF77F7" w:rsidRDefault="004772B5" w:rsidP="004772B5">
      <w:pPr>
        <w:spacing w:before="100" w:beforeAutospacing="1" w:after="100" w:afterAutospacing="1" w:line="240" w:lineRule="auto"/>
        <w:rPr>
          <w:rFonts w:ascii="Arial" w:hAnsi="Arial" w:cs="Arial"/>
          <w:b/>
          <w:sz w:val="40"/>
          <w:szCs w:val="40"/>
        </w:rPr>
      </w:pPr>
      <w:r w:rsidRPr="00BF77F7">
        <w:rPr>
          <w:rFonts w:ascii="Arial" w:hAnsi="Arial" w:cs="Arial"/>
          <w:b/>
          <w:sz w:val="40"/>
          <w:szCs w:val="40"/>
        </w:rPr>
        <w:t>Spring 4.0 Framework</w:t>
      </w:r>
    </w:p>
    <w:p w14:paraId="31F49E78" w14:textId="794C3C4A" w:rsidR="00706566" w:rsidRDefault="00706566" w:rsidP="00382D7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Pre-requisites for Spring and springboot</w:t>
      </w:r>
      <w:bookmarkStart w:id="0" w:name="_GoBack"/>
      <w:bookmarkEnd w:id="0"/>
    </w:p>
    <w:p w14:paraId="6A979C5B" w14:textId="3ED2A444" w:rsidR="00382D7F" w:rsidRDefault="004772B5" w:rsidP="00382D7F">
      <w:pPr>
        <w:rPr>
          <w:rFonts w:ascii="Arial" w:hAnsi="Arial" w:cs="Arial"/>
          <w:b/>
          <w:sz w:val="20"/>
          <w:szCs w:val="20"/>
        </w:rPr>
      </w:pPr>
      <w:r w:rsidRPr="00BF77F7">
        <w:rPr>
          <w:rFonts w:ascii="Arial" w:hAnsi="Arial" w:cs="Arial"/>
          <w:b/>
          <w:sz w:val="20"/>
          <w:szCs w:val="20"/>
        </w:rPr>
        <w:t>Introduction to Spring</w:t>
      </w:r>
    </w:p>
    <w:p w14:paraId="039483BA" w14:textId="380673DC" w:rsidR="00181953" w:rsidRPr="00BF77F7" w:rsidRDefault="00181953" w:rsidP="00382D7F">
      <w:pPr>
        <w:rPr>
          <w:rFonts w:ascii="Arial" w:hAnsi="Arial" w:cs="Arial"/>
          <w:b/>
          <w:sz w:val="20"/>
          <w:szCs w:val="20"/>
        </w:rPr>
      </w:pPr>
      <w:r w:rsidRPr="00BF77F7">
        <w:rPr>
          <w:rFonts w:ascii="Arial" w:hAnsi="Arial" w:cs="Arial"/>
          <w:b/>
          <w:sz w:val="20"/>
          <w:szCs w:val="20"/>
        </w:rPr>
        <w:t>Spring MVC Basics</w:t>
      </w:r>
    </w:p>
    <w:p w14:paraId="3B8C332F" w14:textId="37CD154F" w:rsidR="00181953" w:rsidRPr="00BF77F7" w:rsidRDefault="00181953" w:rsidP="00181953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F77F7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RESTful Services with Spring</w:t>
      </w:r>
    </w:p>
    <w:p w14:paraId="68544FBB" w14:textId="77777777" w:rsidR="00382D7F" w:rsidRDefault="00382D7F" w:rsidP="00181953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37DBDFC" w14:textId="55563C4E" w:rsidR="00181953" w:rsidRPr="00BF77F7" w:rsidRDefault="00181953" w:rsidP="00181953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F77F7">
        <w:rPr>
          <w:rFonts w:ascii="Arial" w:hAnsi="Arial" w:cs="Arial"/>
          <w:b/>
          <w:sz w:val="20"/>
          <w:szCs w:val="20"/>
        </w:rPr>
        <w:t>Spring support for REST</w:t>
      </w:r>
    </w:p>
    <w:p w14:paraId="2496DC9C" w14:textId="77777777" w:rsidR="00382D7F" w:rsidRDefault="00382D7F" w:rsidP="00181953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9EE63E9" w14:textId="05839925" w:rsidR="00181953" w:rsidRPr="00BF77F7" w:rsidRDefault="00181953" w:rsidP="00181953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F77F7">
        <w:rPr>
          <w:rFonts w:ascii="Arial" w:hAnsi="Arial" w:cs="Arial"/>
          <w:b/>
          <w:sz w:val="20"/>
          <w:szCs w:val="20"/>
        </w:rPr>
        <w:t>@</w:t>
      </w:r>
      <w:proofErr w:type="spellStart"/>
      <w:r w:rsidRPr="00BF77F7">
        <w:rPr>
          <w:rFonts w:ascii="Arial" w:hAnsi="Arial" w:cs="Arial"/>
          <w:b/>
          <w:sz w:val="20"/>
          <w:szCs w:val="20"/>
        </w:rPr>
        <w:t>RequestMapping</w:t>
      </w:r>
      <w:proofErr w:type="spellEnd"/>
      <w:r w:rsidRPr="00BF77F7">
        <w:rPr>
          <w:rFonts w:ascii="Arial" w:hAnsi="Arial" w:cs="Arial"/>
          <w:b/>
          <w:sz w:val="20"/>
          <w:szCs w:val="20"/>
        </w:rPr>
        <w:t>/@</w:t>
      </w:r>
      <w:proofErr w:type="spellStart"/>
      <w:r w:rsidRPr="00BF77F7">
        <w:rPr>
          <w:rFonts w:ascii="Arial" w:hAnsi="Arial" w:cs="Arial"/>
          <w:b/>
          <w:sz w:val="20"/>
          <w:szCs w:val="20"/>
        </w:rPr>
        <w:t>PathVariable</w:t>
      </w:r>
      <w:proofErr w:type="spellEnd"/>
      <w:r w:rsidRPr="00BF77F7">
        <w:rPr>
          <w:rFonts w:ascii="Arial" w:hAnsi="Arial" w:cs="Arial"/>
          <w:b/>
          <w:sz w:val="20"/>
          <w:szCs w:val="20"/>
        </w:rPr>
        <w:t>, @</w:t>
      </w:r>
      <w:proofErr w:type="spellStart"/>
      <w:r w:rsidRPr="00BF77F7">
        <w:rPr>
          <w:rFonts w:ascii="Arial" w:hAnsi="Arial" w:cs="Arial"/>
          <w:b/>
          <w:sz w:val="20"/>
          <w:szCs w:val="20"/>
        </w:rPr>
        <w:t>RequestBody</w:t>
      </w:r>
      <w:proofErr w:type="spellEnd"/>
      <w:r w:rsidRPr="00BF77F7">
        <w:rPr>
          <w:rFonts w:ascii="Arial" w:hAnsi="Arial" w:cs="Arial"/>
          <w:b/>
          <w:sz w:val="20"/>
          <w:szCs w:val="20"/>
        </w:rPr>
        <w:t>, @</w:t>
      </w:r>
      <w:proofErr w:type="spellStart"/>
      <w:r w:rsidRPr="00BF77F7">
        <w:rPr>
          <w:rFonts w:ascii="Arial" w:hAnsi="Arial" w:cs="Arial"/>
          <w:b/>
          <w:sz w:val="20"/>
          <w:szCs w:val="20"/>
        </w:rPr>
        <w:t>ResponseBody</w:t>
      </w:r>
      <w:proofErr w:type="spellEnd"/>
    </w:p>
    <w:p w14:paraId="15F26AB5" w14:textId="77777777" w:rsidR="00382D7F" w:rsidRDefault="00382D7F" w:rsidP="00181953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97BA2C3" w14:textId="4A9A210A" w:rsidR="00181953" w:rsidRPr="00BF77F7" w:rsidRDefault="00181953" w:rsidP="00181953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F77F7">
        <w:rPr>
          <w:rFonts w:ascii="Arial" w:hAnsi="Arial" w:cs="Arial"/>
          <w:b/>
          <w:sz w:val="20"/>
          <w:szCs w:val="20"/>
        </w:rPr>
        <w:t>Writing RESTful Controllers</w:t>
      </w:r>
    </w:p>
    <w:p w14:paraId="2A7C755C" w14:textId="77777777" w:rsidR="00382D7F" w:rsidRDefault="00382D7F" w:rsidP="00181953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8060085" w14:textId="6D3ABC1C" w:rsidR="00DE0288" w:rsidRPr="00382D7F" w:rsidRDefault="00181953" w:rsidP="00382D7F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F77F7">
        <w:rPr>
          <w:rFonts w:ascii="Arial" w:hAnsi="Arial" w:cs="Arial"/>
          <w:b/>
          <w:sz w:val="20"/>
          <w:szCs w:val="20"/>
        </w:rPr>
        <w:t>Returning XML and JSON data</w:t>
      </w:r>
    </w:p>
    <w:sectPr w:rsidR="00DE0288" w:rsidRPr="00382D7F" w:rsidSect="00DE0288">
      <w:headerReference w:type="default" r:id="rId9"/>
      <w:pgSz w:w="11907" w:h="16839" w:code="9"/>
      <w:pgMar w:top="0" w:right="425" w:bottom="2835" w:left="397" w:header="0" w:footer="27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E5856" w14:textId="77777777" w:rsidR="00453CE7" w:rsidRDefault="00453CE7" w:rsidP="00CC1BF6">
      <w:pPr>
        <w:spacing w:after="0" w:line="240" w:lineRule="auto"/>
      </w:pPr>
      <w:r>
        <w:separator/>
      </w:r>
    </w:p>
  </w:endnote>
  <w:endnote w:type="continuationSeparator" w:id="0">
    <w:p w14:paraId="2BD039DB" w14:textId="77777777" w:rsidR="00453CE7" w:rsidRDefault="00453CE7" w:rsidP="00CC1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57CAC" w14:textId="77777777" w:rsidR="00453CE7" w:rsidRDefault="00453CE7" w:rsidP="00CC1BF6">
      <w:pPr>
        <w:spacing w:after="0" w:line="240" w:lineRule="auto"/>
      </w:pPr>
      <w:r>
        <w:separator/>
      </w:r>
    </w:p>
  </w:footnote>
  <w:footnote w:type="continuationSeparator" w:id="0">
    <w:p w14:paraId="68B9F7D1" w14:textId="77777777" w:rsidR="00453CE7" w:rsidRDefault="00453CE7" w:rsidP="00CC1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6BF3E" w14:textId="77777777" w:rsidR="00D73954" w:rsidRDefault="00FE5480" w:rsidP="00962EEC">
    <w:pPr>
      <w:pStyle w:val="Header"/>
      <w:ind w:left="-397" w:right="28"/>
      <w:jc w:val="right"/>
    </w:pPr>
    <w:r>
      <w:rPr>
        <w:noProof/>
      </w:rPr>
      <w:drawing>
        <wp:inline distT="0" distB="0" distL="0" distR="0" wp14:anchorId="7E28BB7E" wp14:editId="7BADC775">
          <wp:extent cx="7534275" cy="1152525"/>
          <wp:effectExtent l="0" t="0" r="0" b="0"/>
          <wp:docPr id="2" name="Picture 2" descr="8289 - DBS Word Doc logo and spark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8289 - DBS Word Doc logo and spark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275" cy="1152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9339453" w14:textId="77777777" w:rsidR="00DE0288" w:rsidRDefault="00DE02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53F27"/>
    <w:multiLevelType w:val="hybridMultilevel"/>
    <w:tmpl w:val="05F6E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8559A"/>
    <w:multiLevelType w:val="hybridMultilevel"/>
    <w:tmpl w:val="76040208"/>
    <w:lvl w:ilvl="0" w:tplc="3A5AFCA2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F0B59"/>
    <w:multiLevelType w:val="hybridMultilevel"/>
    <w:tmpl w:val="F530C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E5444"/>
    <w:multiLevelType w:val="hybridMultilevel"/>
    <w:tmpl w:val="EFECBC6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1AE7947"/>
    <w:multiLevelType w:val="hybridMultilevel"/>
    <w:tmpl w:val="CD2003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D493A"/>
    <w:multiLevelType w:val="hybridMultilevel"/>
    <w:tmpl w:val="D996E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C40B7"/>
    <w:multiLevelType w:val="hybridMultilevel"/>
    <w:tmpl w:val="C69007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2257D"/>
    <w:multiLevelType w:val="hybridMultilevel"/>
    <w:tmpl w:val="6422F104"/>
    <w:lvl w:ilvl="0" w:tplc="3A5AFCA2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F5021"/>
    <w:multiLevelType w:val="hybridMultilevel"/>
    <w:tmpl w:val="6CA21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C40D3"/>
    <w:multiLevelType w:val="hybridMultilevel"/>
    <w:tmpl w:val="59769E3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EB07A8"/>
    <w:multiLevelType w:val="hybridMultilevel"/>
    <w:tmpl w:val="E1C4D84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D0209B"/>
    <w:multiLevelType w:val="hybridMultilevel"/>
    <w:tmpl w:val="1CEA9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73282"/>
    <w:multiLevelType w:val="hybridMultilevel"/>
    <w:tmpl w:val="AA261F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C748D"/>
    <w:multiLevelType w:val="hybridMultilevel"/>
    <w:tmpl w:val="0784BD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22079"/>
    <w:multiLevelType w:val="hybridMultilevel"/>
    <w:tmpl w:val="F4784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4D755C"/>
    <w:multiLevelType w:val="hybridMultilevel"/>
    <w:tmpl w:val="24680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3F7142"/>
    <w:multiLevelType w:val="hybridMultilevel"/>
    <w:tmpl w:val="9132A130"/>
    <w:lvl w:ilvl="0" w:tplc="FFFFFFFF">
      <w:start w:val="1"/>
      <w:numFmt w:val="bullet"/>
      <w:lvlText w:val=""/>
      <w:lvlJc w:val="left"/>
      <w:pPr>
        <w:tabs>
          <w:tab w:val="num" w:pos="357"/>
        </w:tabs>
        <w:ind w:left="567" w:hanging="20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D7BCA"/>
    <w:multiLevelType w:val="hybridMultilevel"/>
    <w:tmpl w:val="7836351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A269B0"/>
    <w:multiLevelType w:val="hybridMultilevel"/>
    <w:tmpl w:val="B7280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16656A"/>
    <w:multiLevelType w:val="hybridMultilevel"/>
    <w:tmpl w:val="B4F011FE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14D62AF"/>
    <w:multiLevelType w:val="hybridMultilevel"/>
    <w:tmpl w:val="28860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B32507"/>
    <w:multiLevelType w:val="hybridMultilevel"/>
    <w:tmpl w:val="5F4EA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E2454B"/>
    <w:multiLevelType w:val="hybridMultilevel"/>
    <w:tmpl w:val="2DBCF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64585C"/>
    <w:multiLevelType w:val="hybridMultilevel"/>
    <w:tmpl w:val="35DCC21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28462C"/>
    <w:multiLevelType w:val="hybridMultilevel"/>
    <w:tmpl w:val="6C8EE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724980"/>
    <w:multiLevelType w:val="hybridMultilevel"/>
    <w:tmpl w:val="05D88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EE4BA9"/>
    <w:multiLevelType w:val="hybridMultilevel"/>
    <w:tmpl w:val="96BAE32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1566EB"/>
    <w:multiLevelType w:val="hybridMultilevel"/>
    <w:tmpl w:val="26D07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877873"/>
    <w:multiLevelType w:val="hybridMultilevel"/>
    <w:tmpl w:val="4380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717FDB"/>
    <w:multiLevelType w:val="hybridMultilevel"/>
    <w:tmpl w:val="79EA61A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2C0A74"/>
    <w:multiLevelType w:val="hybridMultilevel"/>
    <w:tmpl w:val="6254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1327AF"/>
    <w:multiLevelType w:val="hybridMultilevel"/>
    <w:tmpl w:val="36083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C176B5"/>
    <w:multiLevelType w:val="hybridMultilevel"/>
    <w:tmpl w:val="7C00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4F05D8"/>
    <w:multiLevelType w:val="hybridMultilevel"/>
    <w:tmpl w:val="BD1459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FF97A0E"/>
    <w:multiLevelType w:val="hybridMultilevel"/>
    <w:tmpl w:val="5BC4D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F50968"/>
    <w:multiLevelType w:val="hybridMultilevel"/>
    <w:tmpl w:val="16F8A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4568CE"/>
    <w:multiLevelType w:val="hybridMultilevel"/>
    <w:tmpl w:val="F84C3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34753E"/>
    <w:multiLevelType w:val="hybridMultilevel"/>
    <w:tmpl w:val="2D769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DF127F"/>
    <w:multiLevelType w:val="hybridMultilevel"/>
    <w:tmpl w:val="9F482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0"/>
  </w:num>
  <w:num w:numId="3">
    <w:abstractNumId w:val="8"/>
  </w:num>
  <w:num w:numId="4">
    <w:abstractNumId w:val="18"/>
  </w:num>
  <w:num w:numId="5">
    <w:abstractNumId w:val="21"/>
  </w:num>
  <w:num w:numId="6">
    <w:abstractNumId w:val="28"/>
  </w:num>
  <w:num w:numId="7">
    <w:abstractNumId w:val="15"/>
  </w:num>
  <w:num w:numId="8">
    <w:abstractNumId w:val="36"/>
  </w:num>
  <w:num w:numId="9">
    <w:abstractNumId w:val="11"/>
  </w:num>
  <w:num w:numId="10">
    <w:abstractNumId w:val="25"/>
  </w:num>
  <w:num w:numId="11">
    <w:abstractNumId w:val="14"/>
  </w:num>
  <w:num w:numId="12">
    <w:abstractNumId w:val="2"/>
  </w:num>
  <w:num w:numId="13">
    <w:abstractNumId w:val="5"/>
  </w:num>
  <w:num w:numId="14">
    <w:abstractNumId w:val="27"/>
  </w:num>
  <w:num w:numId="15">
    <w:abstractNumId w:val="0"/>
  </w:num>
  <w:num w:numId="16">
    <w:abstractNumId w:val="20"/>
  </w:num>
  <w:num w:numId="17">
    <w:abstractNumId w:val="22"/>
  </w:num>
  <w:num w:numId="18">
    <w:abstractNumId w:val="31"/>
  </w:num>
  <w:num w:numId="19">
    <w:abstractNumId w:val="24"/>
  </w:num>
  <w:num w:numId="20">
    <w:abstractNumId w:val="37"/>
  </w:num>
  <w:num w:numId="21">
    <w:abstractNumId w:val="34"/>
  </w:num>
  <w:num w:numId="22">
    <w:abstractNumId w:val="38"/>
  </w:num>
  <w:num w:numId="23">
    <w:abstractNumId w:val="32"/>
  </w:num>
  <w:num w:numId="24">
    <w:abstractNumId w:val="35"/>
  </w:num>
  <w:num w:numId="25">
    <w:abstractNumId w:val="33"/>
  </w:num>
  <w:num w:numId="26">
    <w:abstractNumId w:val="3"/>
  </w:num>
  <w:num w:numId="27">
    <w:abstractNumId w:val="4"/>
  </w:num>
  <w:num w:numId="28">
    <w:abstractNumId w:val="23"/>
  </w:num>
  <w:num w:numId="29">
    <w:abstractNumId w:val="13"/>
  </w:num>
  <w:num w:numId="30">
    <w:abstractNumId w:val="9"/>
  </w:num>
  <w:num w:numId="31">
    <w:abstractNumId w:val="17"/>
  </w:num>
  <w:num w:numId="32">
    <w:abstractNumId w:val="6"/>
  </w:num>
  <w:num w:numId="33">
    <w:abstractNumId w:val="26"/>
  </w:num>
  <w:num w:numId="34">
    <w:abstractNumId w:val="12"/>
  </w:num>
  <w:num w:numId="35">
    <w:abstractNumId w:val="19"/>
  </w:num>
  <w:num w:numId="36">
    <w:abstractNumId w:val="10"/>
  </w:num>
  <w:num w:numId="37">
    <w:abstractNumId w:val="7"/>
  </w:num>
  <w:num w:numId="38">
    <w:abstractNumId w:val="1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QxtTA2NjM1NzUxMzBR0lEKTi0uzszPAykwqwUAV18vbywAAAA="/>
  </w:docVars>
  <w:rsids>
    <w:rsidRoot w:val="004772B5"/>
    <w:rsid w:val="00050910"/>
    <w:rsid w:val="00064349"/>
    <w:rsid w:val="00072CA7"/>
    <w:rsid w:val="00091326"/>
    <w:rsid w:val="000928CE"/>
    <w:rsid w:val="000D290D"/>
    <w:rsid w:val="000D77CE"/>
    <w:rsid w:val="00100477"/>
    <w:rsid w:val="00102734"/>
    <w:rsid w:val="00121EA3"/>
    <w:rsid w:val="00147889"/>
    <w:rsid w:val="001569FE"/>
    <w:rsid w:val="00161995"/>
    <w:rsid w:val="00181953"/>
    <w:rsid w:val="00194DC8"/>
    <w:rsid w:val="001C5E9B"/>
    <w:rsid w:val="001C648D"/>
    <w:rsid w:val="001E6856"/>
    <w:rsid w:val="0020783F"/>
    <w:rsid w:val="002215B0"/>
    <w:rsid w:val="00226C53"/>
    <w:rsid w:val="00245321"/>
    <w:rsid w:val="00267798"/>
    <w:rsid w:val="00273D84"/>
    <w:rsid w:val="00291FC9"/>
    <w:rsid w:val="002B1EAC"/>
    <w:rsid w:val="002D41B4"/>
    <w:rsid w:val="00313C79"/>
    <w:rsid w:val="00334A5D"/>
    <w:rsid w:val="00341CF8"/>
    <w:rsid w:val="00350C47"/>
    <w:rsid w:val="003547E9"/>
    <w:rsid w:val="0037252E"/>
    <w:rsid w:val="00382D7F"/>
    <w:rsid w:val="00386A4E"/>
    <w:rsid w:val="003B30A1"/>
    <w:rsid w:val="003D02DB"/>
    <w:rsid w:val="003E4DEB"/>
    <w:rsid w:val="003E6EA8"/>
    <w:rsid w:val="003F774E"/>
    <w:rsid w:val="00442913"/>
    <w:rsid w:val="00453CE7"/>
    <w:rsid w:val="00467B8C"/>
    <w:rsid w:val="00467C31"/>
    <w:rsid w:val="0047283B"/>
    <w:rsid w:val="004772B5"/>
    <w:rsid w:val="00494415"/>
    <w:rsid w:val="004D0228"/>
    <w:rsid w:val="004E429C"/>
    <w:rsid w:val="00504F09"/>
    <w:rsid w:val="00546B2B"/>
    <w:rsid w:val="00583003"/>
    <w:rsid w:val="005B260A"/>
    <w:rsid w:val="005D19AC"/>
    <w:rsid w:val="005E6ABA"/>
    <w:rsid w:val="0061518D"/>
    <w:rsid w:val="006317C3"/>
    <w:rsid w:val="00652091"/>
    <w:rsid w:val="006921F3"/>
    <w:rsid w:val="006A26FF"/>
    <w:rsid w:val="006B43FE"/>
    <w:rsid w:val="006B5BDD"/>
    <w:rsid w:val="006D29EC"/>
    <w:rsid w:val="006F598A"/>
    <w:rsid w:val="0070548F"/>
    <w:rsid w:val="00706566"/>
    <w:rsid w:val="007232BF"/>
    <w:rsid w:val="00740CBA"/>
    <w:rsid w:val="0074732F"/>
    <w:rsid w:val="0079638F"/>
    <w:rsid w:val="007A4095"/>
    <w:rsid w:val="007A4533"/>
    <w:rsid w:val="007E7384"/>
    <w:rsid w:val="008015FC"/>
    <w:rsid w:val="00881D39"/>
    <w:rsid w:val="00887EA9"/>
    <w:rsid w:val="00897E0F"/>
    <w:rsid w:val="008A25FA"/>
    <w:rsid w:val="008C1803"/>
    <w:rsid w:val="008D2982"/>
    <w:rsid w:val="008E55C3"/>
    <w:rsid w:val="008F1080"/>
    <w:rsid w:val="009226D9"/>
    <w:rsid w:val="00946F8F"/>
    <w:rsid w:val="00962EEC"/>
    <w:rsid w:val="00990A16"/>
    <w:rsid w:val="00997D05"/>
    <w:rsid w:val="009F0B78"/>
    <w:rsid w:val="00A07547"/>
    <w:rsid w:val="00A248E7"/>
    <w:rsid w:val="00A34858"/>
    <w:rsid w:val="00A35FA1"/>
    <w:rsid w:val="00A447C8"/>
    <w:rsid w:val="00A662B4"/>
    <w:rsid w:val="00AA3F02"/>
    <w:rsid w:val="00AA6125"/>
    <w:rsid w:val="00AC35D1"/>
    <w:rsid w:val="00B7604A"/>
    <w:rsid w:val="00BF4124"/>
    <w:rsid w:val="00BF77F7"/>
    <w:rsid w:val="00C3761B"/>
    <w:rsid w:val="00C677DE"/>
    <w:rsid w:val="00C90132"/>
    <w:rsid w:val="00CC1BF6"/>
    <w:rsid w:val="00D1484B"/>
    <w:rsid w:val="00D15FB9"/>
    <w:rsid w:val="00D25AF7"/>
    <w:rsid w:val="00D40E5D"/>
    <w:rsid w:val="00D43621"/>
    <w:rsid w:val="00D6663E"/>
    <w:rsid w:val="00D73954"/>
    <w:rsid w:val="00D7397C"/>
    <w:rsid w:val="00DB5AA5"/>
    <w:rsid w:val="00DC626C"/>
    <w:rsid w:val="00DE0288"/>
    <w:rsid w:val="00DF1821"/>
    <w:rsid w:val="00E22FE7"/>
    <w:rsid w:val="00E3443F"/>
    <w:rsid w:val="00E46DF6"/>
    <w:rsid w:val="00E616D3"/>
    <w:rsid w:val="00E95813"/>
    <w:rsid w:val="00E96026"/>
    <w:rsid w:val="00EB2868"/>
    <w:rsid w:val="00EC604D"/>
    <w:rsid w:val="00ED22FB"/>
    <w:rsid w:val="00EE099F"/>
    <w:rsid w:val="00EE15D6"/>
    <w:rsid w:val="00F03CCC"/>
    <w:rsid w:val="00F05F60"/>
    <w:rsid w:val="00F16254"/>
    <w:rsid w:val="00FB0D41"/>
    <w:rsid w:val="00FB4980"/>
    <w:rsid w:val="00FC44FC"/>
    <w:rsid w:val="00FE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B2389"/>
  <w15:chartTrackingRefBased/>
  <w15:docId w15:val="{C58BCEE7-C8D1-4428-94FD-506D8D48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397C"/>
    <w:pPr>
      <w:spacing w:after="200" w:line="276" w:lineRule="auto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qFormat/>
    <w:rsid w:val="00D6663E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0"/>
      <w:szCs w:val="20"/>
      <w:lang w:eastAsia="en-US"/>
    </w:rPr>
  </w:style>
  <w:style w:type="paragraph" w:styleId="Heading6">
    <w:name w:val="heading 6"/>
    <w:basedOn w:val="Normal"/>
    <w:next w:val="Normal"/>
    <w:qFormat/>
    <w:rsid w:val="00D6663E"/>
    <w:pPr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569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BF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BF6"/>
  </w:style>
  <w:style w:type="paragraph" w:styleId="Footer">
    <w:name w:val="footer"/>
    <w:basedOn w:val="Normal"/>
    <w:link w:val="FooterChar"/>
    <w:uiPriority w:val="99"/>
    <w:unhideWhenUsed/>
    <w:rsid w:val="00CC1BF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BF6"/>
  </w:style>
  <w:style w:type="character" w:styleId="Hyperlink">
    <w:name w:val="Hyperlink"/>
    <w:rsid w:val="00D6663E"/>
    <w:rPr>
      <w:color w:val="0000FF"/>
      <w:u w:val="single"/>
    </w:rPr>
  </w:style>
  <w:style w:type="paragraph" w:styleId="NormalWeb">
    <w:name w:val="Normal (Web)"/>
    <w:basedOn w:val="Normal"/>
    <w:rsid w:val="00D6663E"/>
    <w:pPr>
      <w:spacing w:after="0" w:line="240" w:lineRule="auto"/>
    </w:pPr>
    <w:rPr>
      <w:rFonts w:ascii="Times New Roman" w:hAnsi="Times New Roman"/>
      <w:color w:val="000000"/>
      <w:kern w:val="2"/>
      <w:sz w:val="24"/>
      <w:szCs w:val="20"/>
    </w:rPr>
  </w:style>
  <w:style w:type="paragraph" w:styleId="BodyTextIndent">
    <w:name w:val="Body Text Indent"/>
    <w:basedOn w:val="Normal"/>
    <w:rsid w:val="00D6663E"/>
    <w:pPr>
      <w:spacing w:after="0" w:line="480" w:lineRule="auto"/>
      <w:ind w:firstLine="720"/>
    </w:pPr>
    <w:rPr>
      <w:rFonts w:ascii="Times New Roman" w:eastAsia="Times New Roman" w:hAnsi="Times New Roman"/>
      <w:sz w:val="24"/>
      <w:szCs w:val="20"/>
      <w:lang w:val="en-GB"/>
    </w:rPr>
  </w:style>
  <w:style w:type="paragraph" w:styleId="BodyText2">
    <w:name w:val="Body Text 2"/>
    <w:basedOn w:val="Normal"/>
    <w:rsid w:val="00583003"/>
    <w:pPr>
      <w:spacing w:after="120" w:line="480" w:lineRule="auto"/>
    </w:pPr>
  </w:style>
  <w:style w:type="paragraph" w:styleId="BodyText3">
    <w:name w:val="Body Text 3"/>
    <w:basedOn w:val="Normal"/>
    <w:rsid w:val="00583003"/>
    <w:pPr>
      <w:spacing w:after="120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4772B5"/>
    <w:pPr>
      <w:ind w:left="720"/>
      <w:contextualSpacing/>
    </w:pPr>
    <w:rPr>
      <w:rFonts w:eastAsia="Calibri"/>
      <w:lang w:eastAsia="en-US"/>
    </w:rPr>
  </w:style>
  <w:style w:type="character" w:customStyle="1" w:styleId="apple-converted-space">
    <w:name w:val="apple-converted-space"/>
    <w:rsid w:val="00477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6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vamuskula\Documents\Custom%20Office%20Templates\DBS%20Word%20Doc%20Template%20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DDB42-9F3D-4881-98FA-512955AB9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DBS Word Doc Template 2018.dotx</Template>
  <TotalTime>11</TotalTime>
  <Pages>6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 MUSKULA</dc:creator>
  <cp:keywords/>
  <cp:lastModifiedBy>Binoy NAYAK</cp:lastModifiedBy>
  <cp:revision>3</cp:revision>
  <cp:lastPrinted>2018-07-04T10:27:00Z</cp:lastPrinted>
  <dcterms:created xsi:type="dcterms:W3CDTF">2019-11-06T05:42:00Z</dcterms:created>
  <dcterms:modified xsi:type="dcterms:W3CDTF">2019-11-06T05:52:00Z</dcterms:modified>
</cp:coreProperties>
</file>